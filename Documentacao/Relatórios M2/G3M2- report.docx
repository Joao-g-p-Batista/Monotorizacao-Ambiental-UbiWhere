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intelligence2.xml" ContentType="application/vnd.ms-office.intelligence2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FCA222B" w14:textId="49920F17" w:rsidR="00121945" w:rsidRPr="00F50673" w:rsidRDefault="001F6F87">
      <w:pPr>
        <w:pStyle w:val="Cabealhodendicedeautoridades"/>
        <w:jc w:val="center"/>
        <w:rPr>
          <w:lang w:val="en-GB"/>
        </w:rPr>
      </w:pPr>
      <w:r w:rsidRPr="00F50673">
        <w:rPr>
          <w:lang w:val="en-GB"/>
        </w:rPr>
        <w:t>42088 – Industrial Project</w:t>
      </w:r>
    </w:p>
    <w:p w14:paraId="688DB5A4" w14:textId="77777777" w:rsidR="00121945" w:rsidRPr="00FB5065" w:rsidRDefault="001F6F87">
      <w:pPr>
        <w:pStyle w:val="Ttulo"/>
        <w:rPr>
          <w:lang w:val="en-US"/>
        </w:rPr>
      </w:pPr>
      <w:r w:rsidRPr="00FB5065">
        <w:rPr>
          <w:lang w:val="en-US"/>
        </w:rPr>
        <w:t>Project Status Report</w:t>
      </w:r>
    </w:p>
    <w:p w14:paraId="1F7E559B" w14:textId="77777777" w:rsidR="00121945" w:rsidRPr="00FB5065" w:rsidRDefault="001F6F87">
      <w:pPr>
        <w:pStyle w:val="Subttulo"/>
        <w:rPr>
          <w:lang w:val="en-US"/>
        </w:rPr>
      </w:pPr>
      <w:r w:rsidRPr="00FB5065">
        <w:rPr>
          <w:lang w:val="en-US"/>
        </w:rPr>
        <w:t>Milestone 2 – Elaboration</w:t>
      </w:r>
    </w:p>
    <w:p w14:paraId="4CA6ECE8" w14:textId="77777777" w:rsidR="00121945" w:rsidRPr="00F50673" w:rsidRDefault="00121945">
      <w:pPr>
        <w:pStyle w:val="Corpodetexto"/>
        <w:rPr>
          <w:lang w:val="en-GB"/>
        </w:rPr>
      </w:pPr>
    </w:p>
    <w:tbl>
      <w:tblPr>
        <w:tblW w:w="9638" w:type="dxa"/>
        <w:tblLayout w:type="fixed"/>
        <w:tblCellMar>
          <w:top w:w="55" w:type="dxa"/>
          <w:left w:w="55" w:type="dxa"/>
          <w:bottom w:w="55" w:type="dxa"/>
          <w:right w:w="55" w:type="dxa"/>
        </w:tblCellMar>
        <w:tblLook w:val="0000" w:firstRow="0" w:lastRow="0" w:firstColumn="0" w:lastColumn="0" w:noHBand="0" w:noVBand="0"/>
      </w:tblPr>
      <w:tblGrid>
        <w:gridCol w:w="2409"/>
        <w:gridCol w:w="7229"/>
      </w:tblGrid>
      <w:tr w:rsidR="00DB0241" w:rsidRPr="001F3118" w14:paraId="307D3F0A" w14:textId="77777777">
        <w:tc>
          <w:tcPr>
            <w:tcW w:w="24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</w:tcPr>
          <w:p w14:paraId="3ADB52B4" w14:textId="33368FAD" w:rsidR="00DB0241" w:rsidRPr="001F3118" w:rsidRDefault="00DB0241" w:rsidP="00DB0241">
            <w:pPr>
              <w:pStyle w:val="TableTopic"/>
            </w:pPr>
            <w:r w:rsidRPr="001F3118">
              <w:rPr>
                <w:rStyle w:val="normaltextrun"/>
                <w:rFonts w:cs="Carlito" w:hint="cs"/>
                <w:b w:val="0"/>
                <w:bCs w:val="0"/>
                <w:szCs w:val="22"/>
              </w:rPr>
              <w:t xml:space="preserve">Project </w:t>
            </w:r>
            <w:proofErr w:type="spellStart"/>
            <w:r w:rsidRPr="001F3118">
              <w:rPr>
                <w:rStyle w:val="normaltextrun"/>
                <w:rFonts w:cs="Carlito" w:hint="cs"/>
                <w:b w:val="0"/>
                <w:bCs w:val="0"/>
                <w:szCs w:val="22"/>
              </w:rPr>
              <w:t>name</w:t>
            </w:r>
            <w:proofErr w:type="spellEnd"/>
            <w:r w:rsidRPr="001F3118">
              <w:rPr>
                <w:rStyle w:val="normaltextrun"/>
                <w:rFonts w:cs="Carlito" w:hint="cs"/>
                <w:b w:val="0"/>
                <w:bCs w:val="0"/>
                <w:szCs w:val="22"/>
              </w:rPr>
              <w:t>:</w:t>
            </w:r>
            <w:r w:rsidRPr="001F3118">
              <w:rPr>
                <w:rStyle w:val="normaltextrun"/>
                <w:rFonts w:ascii="Calibri" w:hAnsi="Calibri" w:cs="Calibri"/>
                <w:b w:val="0"/>
                <w:bCs w:val="0"/>
                <w:szCs w:val="22"/>
              </w:rPr>
              <w:t> </w:t>
            </w:r>
            <w:r w:rsidRPr="001F3118">
              <w:rPr>
                <w:rStyle w:val="eop"/>
                <w:rFonts w:ascii="Calibri" w:hAnsi="Calibri" w:cs="Calibri"/>
                <w:b w:val="0"/>
                <w:bCs w:val="0"/>
                <w:szCs w:val="22"/>
              </w:rPr>
              <w:t> </w:t>
            </w:r>
          </w:p>
        </w:tc>
        <w:tc>
          <w:tcPr>
            <w:tcW w:w="722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0B0095BE" w14:textId="4F32A30F" w:rsidR="00DB0241" w:rsidRPr="001F3118" w:rsidRDefault="00DB0241" w:rsidP="00DB0241">
            <w:pPr>
              <w:pStyle w:val="TableContents"/>
            </w:pPr>
            <w:r w:rsidRPr="001F3118">
              <w:rPr>
                <w:rStyle w:val="normaltextrun"/>
                <w:rFonts w:cs="Carlito" w:hint="cs"/>
                <w:szCs w:val="22"/>
              </w:rPr>
              <w:t>Monitorização Ambiental</w:t>
            </w:r>
            <w:r w:rsidRPr="001F3118">
              <w:rPr>
                <w:rStyle w:val="eop"/>
                <w:rFonts w:ascii="Calibri" w:hAnsi="Calibri" w:cs="Calibri"/>
                <w:szCs w:val="22"/>
              </w:rPr>
              <w:t> </w:t>
            </w:r>
          </w:p>
        </w:tc>
      </w:tr>
      <w:tr w:rsidR="00DB0241" w:rsidRPr="001F3118" w14:paraId="112347F8" w14:textId="77777777">
        <w:tc>
          <w:tcPr>
            <w:tcW w:w="2409" w:type="dxa"/>
            <w:tcBorders>
              <w:left w:val="single" w:sz="2" w:space="0" w:color="000000"/>
              <w:bottom w:val="single" w:sz="2" w:space="0" w:color="000000"/>
            </w:tcBorders>
          </w:tcPr>
          <w:p w14:paraId="4FE83222" w14:textId="5AFE5D14" w:rsidR="00DB0241" w:rsidRPr="001F3118" w:rsidRDefault="00DB0241" w:rsidP="00DB0241">
            <w:pPr>
              <w:pStyle w:val="TableTopic"/>
            </w:pPr>
            <w:proofErr w:type="spellStart"/>
            <w:r w:rsidRPr="001F3118">
              <w:rPr>
                <w:rStyle w:val="normaltextrun"/>
                <w:rFonts w:cs="Carlito" w:hint="cs"/>
                <w:b w:val="0"/>
                <w:bCs w:val="0"/>
                <w:szCs w:val="22"/>
              </w:rPr>
              <w:t>Customer</w:t>
            </w:r>
            <w:proofErr w:type="spellEnd"/>
            <w:r w:rsidRPr="001F3118">
              <w:rPr>
                <w:rStyle w:val="normaltextrun"/>
                <w:rFonts w:cs="Carlito" w:hint="cs"/>
                <w:b w:val="0"/>
                <w:bCs w:val="0"/>
                <w:szCs w:val="22"/>
              </w:rPr>
              <w:t>:</w:t>
            </w:r>
            <w:r w:rsidRPr="001F3118">
              <w:rPr>
                <w:rStyle w:val="eop"/>
                <w:rFonts w:ascii="Calibri" w:hAnsi="Calibri" w:cs="Calibri"/>
                <w:b w:val="0"/>
                <w:bCs w:val="0"/>
                <w:szCs w:val="22"/>
              </w:rPr>
              <w:t> </w:t>
            </w:r>
          </w:p>
        </w:tc>
        <w:tc>
          <w:tcPr>
            <w:tcW w:w="7229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19D8117A" w14:textId="6B45BECD" w:rsidR="00DB0241" w:rsidRPr="001F3118" w:rsidRDefault="00DB0241" w:rsidP="00DB0241">
            <w:pPr>
              <w:pStyle w:val="TableContents"/>
            </w:pPr>
            <w:proofErr w:type="spellStart"/>
            <w:r w:rsidRPr="001F3118">
              <w:rPr>
                <w:rStyle w:val="normaltextrun"/>
                <w:rFonts w:cs="Carlito" w:hint="cs"/>
                <w:szCs w:val="22"/>
              </w:rPr>
              <w:t>Ubiwhere</w:t>
            </w:r>
            <w:proofErr w:type="spellEnd"/>
            <w:r w:rsidRPr="001F3118">
              <w:rPr>
                <w:rStyle w:val="eop"/>
                <w:rFonts w:ascii="Calibri" w:hAnsi="Calibri" w:cs="Calibri"/>
                <w:szCs w:val="22"/>
              </w:rPr>
              <w:t> </w:t>
            </w:r>
          </w:p>
        </w:tc>
      </w:tr>
      <w:tr w:rsidR="00DB0241" w:rsidRPr="001F3118" w14:paraId="2FE2BBF0" w14:textId="77777777">
        <w:tc>
          <w:tcPr>
            <w:tcW w:w="2409" w:type="dxa"/>
            <w:tcBorders>
              <w:left w:val="single" w:sz="2" w:space="0" w:color="000000"/>
              <w:bottom w:val="single" w:sz="2" w:space="0" w:color="000000"/>
            </w:tcBorders>
          </w:tcPr>
          <w:p w14:paraId="118CB5FC" w14:textId="6CAC2F45" w:rsidR="00DB0241" w:rsidRPr="001F3118" w:rsidRDefault="00DB0241" w:rsidP="00DB0241">
            <w:pPr>
              <w:pStyle w:val="TableTopic"/>
            </w:pPr>
            <w:proofErr w:type="spellStart"/>
            <w:r w:rsidRPr="001F3118">
              <w:rPr>
                <w:rStyle w:val="normaltextrun"/>
                <w:rFonts w:cs="Carlito" w:hint="cs"/>
                <w:b w:val="0"/>
                <w:bCs w:val="0"/>
                <w:szCs w:val="22"/>
              </w:rPr>
              <w:t>Customer</w:t>
            </w:r>
            <w:proofErr w:type="spellEnd"/>
            <w:r w:rsidRPr="001F3118">
              <w:rPr>
                <w:rStyle w:val="normaltextrun"/>
                <w:rFonts w:cs="Carlito" w:hint="cs"/>
                <w:b w:val="0"/>
                <w:bCs w:val="0"/>
                <w:szCs w:val="22"/>
              </w:rPr>
              <w:t xml:space="preserve"> supervisor:</w:t>
            </w:r>
            <w:r w:rsidRPr="001F3118">
              <w:rPr>
                <w:rStyle w:val="eop"/>
                <w:rFonts w:ascii="Calibri" w:hAnsi="Calibri" w:cs="Calibri"/>
                <w:b w:val="0"/>
                <w:bCs w:val="0"/>
                <w:szCs w:val="22"/>
              </w:rPr>
              <w:t> </w:t>
            </w:r>
          </w:p>
        </w:tc>
        <w:tc>
          <w:tcPr>
            <w:tcW w:w="7229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5E2E438F" w14:textId="249E5BBC" w:rsidR="00DB0241" w:rsidRPr="001F3118" w:rsidRDefault="00DB0241" w:rsidP="00DB0241">
            <w:pPr>
              <w:pStyle w:val="TableContents"/>
            </w:pPr>
            <w:r w:rsidRPr="001F3118">
              <w:rPr>
                <w:rStyle w:val="normaltextrun"/>
                <w:rFonts w:cs="Carlito" w:hint="cs"/>
                <w:szCs w:val="22"/>
              </w:rPr>
              <w:t>Bruno Feitais</w:t>
            </w:r>
            <w:r w:rsidRPr="001F3118">
              <w:rPr>
                <w:rStyle w:val="eop"/>
                <w:rFonts w:ascii="Calibri" w:hAnsi="Calibri" w:cs="Calibri"/>
                <w:szCs w:val="22"/>
              </w:rPr>
              <w:t> </w:t>
            </w:r>
          </w:p>
        </w:tc>
      </w:tr>
      <w:tr w:rsidR="00DB0241" w:rsidRPr="001F3118" w14:paraId="2D1C046C" w14:textId="77777777">
        <w:tc>
          <w:tcPr>
            <w:tcW w:w="2409" w:type="dxa"/>
            <w:tcBorders>
              <w:left w:val="single" w:sz="2" w:space="0" w:color="000000"/>
              <w:bottom w:val="single" w:sz="2" w:space="0" w:color="000000"/>
            </w:tcBorders>
          </w:tcPr>
          <w:p w14:paraId="2850AAC0" w14:textId="1BCC8F22" w:rsidR="00DB0241" w:rsidRPr="001F3118" w:rsidRDefault="00DB0241" w:rsidP="00DB0241">
            <w:pPr>
              <w:pStyle w:val="TableTopic"/>
            </w:pPr>
            <w:r w:rsidRPr="001F3118">
              <w:rPr>
                <w:rStyle w:val="normaltextrun"/>
                <w:rFonts w:cs="Carlito" w:hint="cs"/>
                <w:b w:val="0"/>
                <w:bCs w:val="0"/>
                <w:szCs w:val="22"/>
              </w:rPr>
              <w:t xml:space="preserve">Date </w:t>
            </w:r>
            <w:proofErr w:type="spellStart"/>
            <w:r w:rsidRPr="001F3118">
              <w:rPr>
                <w:rStyle w:val="normaltextrun"/>
                <w:rFonts w:cs="Carlito" w:hint="cs"/>
                <w:b w:val="0"/>
                <w:bCs w:val="0"/>
                <w:szCs w:val="22"/>
              </w:rPr>
              <w:t>issued</w:t>
            </w:r>
            <w:proofErr w:type="spellEnd"/>
            <w:r w:rsidRPr="001F3118">
              <w:rPr>
                <w:rStyle w:val="normaltextrun"/>
                <w:rFonts w:cs="Carlito" w:hint="cs"/>
                <w:b w:val="0"/>
                <w:bCs w:val="0"/>
                <w:szCs w:val="22"/>
              </w:rPr>
              <w:t>:</w:t>
            </w:r>
            <w:r w:rsidRPr="001F3118">
              <w:rPr>
                <w:rStyle w:val="eop"/>
                <w:rFonts w:ascii="Calibri" w:hAnsi="Calibri" w:cs="Calibri"/>
                <w:b w:val="0"/>
                <w:bCs w:val="0"/>
                <w:szCs w:val="22"/>
              </w:rPr>
              <w:t> </w:t>
            </w:r>
          </w:p>
        </w:tc>
        <w:tc>
          <w:tcPr>
            <w:tcW w:w="7229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39B342F2" w14:textId="119BD981" w:rsidR="00DB0241" w:rsidRPr="001F3118" w:rsidRDefault="00DB0241" w:rsidP="00DB0241">
            <w:pPr>
              <w:pStyle w:val="TableContents"/>
            </w:pPr>
            <w:r w:rsidRPr="001F3118">
              <w:rPr>
                <w:rStyle w:val="normaltextrun"/>
                <w:rFonts w:cs="Carlito" w:hint="cs"/>
                <w:szCs w:val="22"/>
              </w:rPr>
              <w:t>5/11/2025</w:t>
            </w:r>
            <w:r w:rsidRPr="001F3118">
              <w:rPr>
                <w:rStyle w:val="eop"/>
                <w:rFonts w:ascii="Calibri" w:hAnsi="Calibri" w:cs="Calibri"/>
                <w:szCs w:val="22"/>
              </w:rPr>
              <w:t> </w:t>
            </w:r>
          </w:p>
        </w:tc>
      </w:tr>
      <w:tr w:rsidR="00DB0241" w:rsidRPr="001F3118" w14:paraId="04594D11" w14:textId="77777777">
        <w:tc>
          <w:tcPr>
            <w:tcW w:w="2409" w:type="dxa"/>
            <w:tcBorders>
              <w:left w:val="single" w:sz="2" w:space="0" w:color="000000"/>
              <w:bottom w:val="single" w:sz="2" w:space="0" w:color="000000"/>
            </w:tcBorders>
          </w:tcPr>
          <w:p w14:paraId="26E27A27" w14:textId="03172668" w:rsidR="00DB0241" w:rsidRPr="001F3118" w:rsidRDefault="00DB0241" w:rsidP="00DB0241">
            <w:pPr>
              <w:pStyle w:val="TableTopic"/>
            </w:pPr>
            <w:r w:rsidRPr="001F3118">
              <w:rPr>
                <w:rStyle w:val="normaltextrun"/>
                <w:rFonts w:cs="Carlito" w:hint="cs"/>
                <w:b w:val="0"/>
                <w:bCs w:val="0"/>
                <w:szCs w:val="22"/>
              </w:rPr>
              <w:t xml:space="preserve">Team </w:t>
            </w:r>
            <w:proofErr w:type="spellStart"/>
            <w:r w:rsidRPr="001F3118">
              <w:rPr>
                <w:rStyle w:val="normaltextrun"/>
                <w:rFonts w:cs="Carlito" w:hint="cs"/>
                <w:b w:val="0"/>
                <w:bCs w:val="0"/>
                <w:szCs w:val="22"/>
              </w:rPr>
              <w:t>members</w:t>
            </w:r>
            <w:proofErr w:type="spellEnd"/>
            <w:r w:rsidRPr="001F3118">
              <w:rPr>
                <w:rStyle w:val="normaltextrun"/>
                <w:rFonts w:cs="Carlito" w:hint="cs"/>
                <w:b w:val="0"/>
                <w:bCs w:val="0"/>
                <w:szCs w:val="22"/>
              </w:rPr>
              <w:t>:</w:t>
            </w:r>
            <w:r w:rsidRPr="001F3118">
              <w:rPr>
                <w:rStyle w:val="eop"/>
                <w:rFonts w:ascii="Calibri" w:hAnsi="Calibri" w:cs="Calibri"/>
                <w:b w:val="0"/>
                <w:bCs w:val="0"/>
                <w:szCs w:val="22"/>
              </w:rPr>
              <w:t> </w:t>
            </w:r>
          </w:p>
        </w:tc>
        <w:tc>
          <w:tcPr>
            <w:tcW w:w="7229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2A291DED" w14:textId="77777777" w:rsidR="00DB0241" w:rsidRPr="001F3118" w:rsidRDefault="00DB0241" w:rsidP="00DB0241">
            <w:pPr>
              <w:pStyle w:val="paragraph"/>
              <w:spacing w:before="0" w:beforeAutospacing="0" w:after="0" w:afterAutospacing="0"/>
              <w:textAlignment w:val="baseline"/>
            </w:pPr>
            <w:r w:rsidRPr="001F3118">
              <w:rPr>
                <w:rStyle w:val="normaltextrun"/>
                <w:rFonts w:ascii="Carlito" w:hAnsi="Carlito" w:cs="Carlito" w:hint="cs"/>
                <w:sz w:val="22"/>
                <w:szCs w:val="22"/>
              </w:rPr>
              <w:t xml:space="preserve">Coordenador: João Batista, </w:t>
            </w:r>
            <w:hyperlink r:id="rId8" w:tgtFrame="_blank" w:history="1">
              <w:r w:rsidRPr="001F3118">
                <w:rPr>
                  <w:rStyle w:val="normaltextrun"/>
                  <w:rFonts w:ascii="Carlito" w:hAnsi="Carlito" w:cs="Carlito" w:hint="cs"/>
                  <w:color w:val="467886"/>
                  <w:sz w:val="22"/>
                  <w:szCs w:val="22"/>
                  <w:u w:val="single"/>
                </w:rPr>
                <w:t>joao.g.batista@ua.pt</w:t>
              </w:r>
            </w:hyperlink>
            <w:r w:rsidRPr="001F3118">
              <w:rPr>
                <w:rStyle w:val="normaltextrun"/>
                <w:rFonts w:ascii="Carlito" w:hAnsi="Carlito" w:cs="Carlito" w:hint="cs"/>
                <w:sz w:val="22"/>
                <w:szCs w:val="22"/>
              </w:rPr>
              <w:t>, 964330242 </w:t>
            </w:r>
            <w:r w:rsidRPr="001F3118">
              <w:rPr>
                <w:rStyle w:val="eop"/>
                <w:rFonts w:ascii="Calibri" w:hAnsi="Calibri" w:cs="Calibri"/>
                <w:sz w:val="22"/>
                <w:szCs w:val="22"/>
              </w:rPr>
              <w:t> </w:t>
            </w:r>
          </w:p>
          <w:p w14:paraId="066DE525" w14:textId="77777777" w:rsidR="00DB0241" w:rsidRPr="001F3118" w:rsidRDefault="00DB0241" w:rsidP="00DB0241">
            <w:pPr>
              <w:pStyle w:val="paragraph"/>
              <w:spacing w:before="0" w:beforeAutospacing="0" w:after="0" w:afterAutospacing="0"/>
              <w:textAlignment w:val="baseline"/>
            </w:pPr>
            <w:r w:rsidRPr="001F3118">
              <w:rPr>
                <w:rStyle w:val="normaltextrun"/>
                <w:rFonts w:ascii="Carlito" w:hAnsi="Carlito" w:cs="Carlito" w:hint="cs"/>
                <w:sz w:val="22"/>
                <w:szCs w:val="22"/>
              </w:rPr>
              <w:t xml:space="preserve">Responsável Ético: Tomás Gomes, </w:t>
            </w:r>
            <w:hyperlink r:id="rId9" w:tgtFrame="_blank" w:history="1">
              <w:r w:rsidRPr="001F3118">
                <w:rPr>
                  <w:rStyle w:val="normaltextrun"/>
                  <w:rFonts w:ascii="Carlito" w:hAnsi="Carlito" w:cs="Carlito" w:hint="cs"/>
                  <w:color w:val="467886"/>
                  <w:sz w:val="22"/>
                  <w:szCs w:val="22"/>
                  <w:u w:val="single"/>
                </w:rPr>
                <w:t>nuno.tomas.gomes16@ua.pt</w:t>
              </w:r>
            </w:hyperlink>
            <w:r w:rsidRPr="001F3118">
              <w:rPr>
                <w:rStyle w:val="normaltextrun"/>
                <w:rFonts w:ascii="Carlito" w:hAnsi="Carlito" w:cs="Carlito" w:hint="cs"/>
                <w:sz w:val="22"/>
                <w:szCs w:val="22"/>
              </w:rPr>
              <w:t>, 926900850 </w:t>
            </w:r>
            <w:r w:rsidRPr="001F3118">
              <w:rPr>
                <w:rStyle w:val="eop"/>
                <w:rFonts w:ascii="Calibri" w:hAnsi="Calibri" w:cs="Calibri"/>
                <w:sz w:val="22"/>
                <w:szCs w:val="22"/>
              </w:rPr>
              <w:t> </w:t>
            </w:r>
          </w:p>
          <w:p w14:paraId="40FC70F7" w14:textId="77777777" w:rsidR="00DB0241" w:rsidRPr="001F3118" w:rsidRDefault="00DB0241" w:rsidP="00DB0241">
            <w:pPr>
              <w:pStyle w:val="paragraph"/>
              <w:spacing w:before="0" w:beforeAutospacing="0" w:after="0" w:afterAutospacing="0"/>
              <w:textAlignment w:val="baseline"/>
            </w:pPr>
            <w:r w:rsidRPr="001F3118">
              <w:rPr>
                <w:rStyle w:val="normaltextrun"/>
                <w:rFonts w:ascii="Carlito" w:hAnsi="Carlito" w:cs="Carlito" w:hint="cs"/>
                <w:sz w:val="22"/>
                <w:szCs w:val="22"/>
              </w:rPr>
              <w:t xml:space="preserve">Membros: Hugo Afonso, </w:t>
            </w:r>
            <w:r w:rsidRPr="001F3118">
              <w:rPr>
                <w:rStyle w:val="normaltextrun"/>
                <w:rFonts w:ascii="Carlito" w:hAnsi="Carlito" w:cs="Carlito" w:hint="cs"/>
                <w:color w:val="467886"/>
                <w:sz w:val="22"/>
                <w:szCs w:val="22"/>
                <w:u w:val="single"/>
              </w:rPr>
              <w:t>hugoafonso@ua.pt</w:t>
            </w:r>
            <w:r w:rsidRPr="001F3118">
              <w:rPr>
                <w:rStyle w:val="normaltextrun"/>
                <w:rFonts w:ascii="Carlito" w:hAnsi="Carlito" w:cs="Carlito" w:hint="cs"/>
                <w:sz w:val="22"/>
                <w:szCs w:val="22"/>
              </w:rPr>
              <w:t>, 933813029 </w:t>
            </w:r>
            <w:r w:rsidRPr="001F3118">
              <w:rPr>
                <w:rStyle w:val="eop"/>
                <w:rFonts w:ascii="Calibri" w:hAnsi="Calibri" w:cs="Calibri"/>
                <w:sz w:val="22"/>
                <w:szCs w:val="22"/>
              </w:rPr>
              <w:t> </w:t>
            </w:r>
          </w:p>
          <w:p w14:paraId="2F869A3C" w14:textId="77777777" w:rsidR="00DB0241" w:rsidRPr="001F3118" w:rsidRDefault="00DB0241" w:rsidP="00DB0241">
            <w:pPr>
              <w:pStyle w:val="paragraph"/>
              <w:spacing w:before="0" w:beforeAutospacing="0" w:after="0" w:afterAutospacing="0"/>
              <w:textAlignment w:val="baseline"/>
            </w:pPr>
            <w:r w:rsidRPr="001F3118">
              <w:rPr>
                <w:rStyle w:val="normaltextrun"/>
                <w:rFonts w:ascii="Carlito" w:hAnsi="Carlito" w:cs="Carlito" w:hint="cs"/>
                <w:sz w:val="22"/>
                <w:szCs w:val="22"/>
              </w:rPr>
              <w:t>                </w:t>
            </w:r>
            <w:r w:rsidRPr="001F3118">
              <w:rPr>
                <w:rStyle w:val="normaltextrun"/>
                <w:rFonts w:ascii="Calibri" w:hAnsi="Calibri" w:cs="Calibri"/>
                <w:sz w:val="22"/>
                <w:szCs w:val="22"/>
              </w:rPr>
              <w:t>  </w:t>
            </w:r>
            <w:r w:rsidRPr="001F3118">
              <w:rPr>
                <w:rStyle w:val="normaltextrun"/>
                <w:rFonts w:ascii="Carlito" w:hAnsi="Carlito" w:cs="Carlito" w:hint="cs"/>
                <w:sz w:val="22"/>
                <w:szCs w:val="22"/>
              </w:rPr>
              <w:t xml:space="preserve"> Tiago Fonseca, </w:t>
            </w:r>
            <w:hyperlink r:id="rId10" w:tgtFrame="_blank" w:history="1">
              <w:r w:rsidRPr="001F3118">
                <w:rPr>
                  <w:rStyle w:val="normaltextrun"/>
                  <w:rFonts w:ascii="Carlito" w:hAnsi="Carlito" w:cs="Carlito" w:hint="cs"/>
                  <w:color w:val="467886"/>
                  <w:sz w:val="22"/>
                  <w:szCs w:val="22"/>
                  <w:u w:val="single"/>
                </w:rPr>
                <w:t>tiagof@ua.pt,</w:t>
              </w:r>
            </w:hyperlink>
            <w:r w:rsidRPr="001F3118">
              <w:rPr>
                <w:rStyle w:val="normaltextrun"/>
                <w:rFonts w:ascii="Carlito" w:hAnsi="Carlito" w:cs="Carlito" w:hint="cs"/>
                <w:sz w:val="22"/>
                <w:szCs w:val="22"/>
              </w:rPr>
              <w:t xml:space="preserve"> 913966678 </w:t>
            </w:r>
            <w:r w:rsidRPr="001F3118">
              <w:rPr>
                <w:rStyle w:val="eop"/>
                <w:rFonts w:ascii="Calibri" w:hAnsi="Calibri" w:cs="Calibri"/>
                <w:sz w:val="22"/>
                <w:szCs w:val="22"/>
              </w:rPr>
              <w:t> </w:t>
            </w:r>
          </w:p>
          <w:p w14:paraId="7772A60E" w14:textId="59D7B5DB" w:rsidR="00DB0241" w:rsidRPr="001F3118" w:rsidRDefault="00DB0241" w:rsidP="00DB0241">
            <w:pPr>
              <w:pStyle w:val="TableContents"/>
            </w:pPr>
            <w:r w:rsidRPr="001F3118">
              <w:rPr>
                <w:rStyle w:val="normaltextrun"/>
                <w:rFonts w:cs="Carlito" w:hint="cs"/>
                <w:szCs w:val="22"/>
              </w:rPr>
              <w:t>                </w:t>
            </w:r>
            <w:r w:rsidRPr="001F3118">
              <w:rPr>
                <w:rStyle w:val="normaltextrun"/>
                <w:rFonts w:ascii="Calibri" w:hAnsi="Calibri" w:cs="Calibri"/>
                <w:szCs w:val="22"/>
              </w:rPr>
              <w:t>  </w:t>
            </w:r>
            <w:r w:rsidRPr="001F3118">
              <w:rPr>
                <w:rStyle w:val="normaltextrun"/>
                <w:rFonts w:cs="Carlito" w:hint="cs"/>
                <w:szCs w:val="22"/>
              </w:rPr>
              <w:t xml:space="preserve"> Vasco Pestana, </w:t>
            </w:r>
            <w:hyperlink r:id="rId11" w:tgtFrame="_blank" w:history="1">
              <w:r w:rsidRPr="001F3118">
                <w:rPr>
                  <w:rStyle w:val="normaltextrun"/>
                  <w:rFonts w:cs="Carlito" w:hint="cs"/>
                  <w:color w:val="467886"/>
                  <w:szCs w:val="22"/>
                  <w:u w:val="single"/>
                </w:rPr>
                <w:t>tiagochanpestana@ua.pt</w:t>
              </w:r>
            </w:hyperlink>
            <w:r w:rsidRPr="001F3118">
              <w:rPr>
                <w:rStyle w:val="normaltextrun"/>
                <w:rFonts w:cs="Carlito" w:hint="cs"/>
                <w:szCs w:val="22"/>
              </w:rPr>
              <w:t>, 968446166 </w:t>
            </w:r>
            <w:r w:rsidRPr="001F3118">
              <w:rPr>
                <w:rStyle w:val="scxw21457974"/>
                <w:rFonts w:ascii="Calibri" w:hAnsi="Calibri" w:cs="Calibri"/>
                <w:szCs w:val="22"/>
              </w:rPr>
              <w:t> </w:t>
            </w:r>
            <w:r w:rsidRPr="001F3118">
              <w:rPr>
                <w:rFonts w:cs="Carlito" w:hint="cs"/>
                <w:szCs w:val="22"/>
              </w:rPr>
              <w:br/>
            </w:r>
            <w:r w:rsidRPr="001F3118">
              <w:rPr>
                <w:rStyle w:val="normaltextrun"/>
                <w:rFonts w:cs="Carlito" w:hint="cs"/>
                <w:szCs w:val="22"/>
              </w:rPr>
              <w:t>                </w:t>
            </w:r>
            <w:r w:rsidRPr="001F3118">
              <w:rPr>
                <w:rStyle w:val="normaltextrun"/>
                <w:rFonts w:ascii="Calibri" w:hAnsi="Calibri" w:cs="Calibri"/>
                <w:szCs w:val="22"/>
              </w:rPr>
              <w:t>  </w:t>
            </w:r>
            <w:r w:rsidRPr="001F3118">
              <w:rPr>
                <w:rStyle w:val="normaltextrun"/>
                <w:rFonts w:cs="Carlito" w:hint="cs"/>
                <w:szCs w:val="22"/>
              </w:rPr>
              <w:t xml:space="preserve"> Pedro Sousa, </w:t>
            </w:r>
            <w:hyperlink r:id="rId12" w:tgtFrame="_blank" w:history="1">
              <w:r w:rsidRPr="001F3118">
                <w:rPr>
                  <w:rStyle w:val="normaltextrun"/>
                  <w:rFonts w:cs="Carlito" w:hint="cs"/>
                  <w:color w:val="467886"/>
                  <w:szCs w:val="22"/>
                  <w:u w:val="single"/>
                </w:rPr>
                <w:t>sousa99@ua.pt</w:t>
              </w:r>
            </w:hyperlink>
            <w:r w:rsidRPr="001F3118">
              <w:rPr>
                <w:rStyle w:val="normaltextrun"/>
                <w:rFonts w:cs="Carlito" w:hint="cs"/>
                <w:szCs w:val="22"/>
              </w:rPr>
              <w:t>, 912017043</w:t>
            </w:r>
            <w:r w:rsidRPr="001F3118">
              <w:rPr>
                <w:rStyle w:val="eop"/>
                <w:rFonts w:ascii="Calibri" w:hAnsi="Calibri" w:cs="Calibri"/>
                <w:szCs w:val="22"/>
              </w:rPr>
              <w:t> </w:t>
            </w:r>
          </w:p>
        </w:tc>
      </w:tr>
      <w:tr w:rsidR="00DB0241" w:rsidRPr="001F3118" w14:paraId="4A8CD2F8" w14:textId="77777777">
        <w:tc>
          <w:tcPr>
            <w:tcW w:w="2409" w:type="dxa"/>
            <w:tcBorders>
              <w:left w:val="single" w:sz="2" w:space="0" w:color="000000"/>
              <w:bottom w:val="single" w:sz="2" w:space="0" w:color="000000"/>
            </w:tcBorders>
          </w:tcPr>
          <w:p w14:paraId="70EE40E4" w14:textId="171F01B9" w:rsidR="00DB0241" w:rsidRPr="001F3118" w:rsidRDefault="00DB0241" w:rsidP="00DB0241">
            <w:pPr>
              <w:pStyle w:val="TableTopic"/>
            </w:pPr>
            <w:r w:rsidRPr="001F3118">
              <w:rPr>
                <w:rStyle w:val="normaltextrun"/>
                <w:rFonts w:cs="Carlito" w:hint="cs"/>
                <w:b w:val="0"/>
                <w:bCs w:val="0"/>
                <w:szCs w:val="22"/>
              </w:rPr>
              <w:t>Supervisor:</w:t>
            </w:r>
            <w:r w:rsidRPr="001F3118">
              <w:rPr>
                <w:rStyle w:val="eop"/>
                <w:rFonts w:ascii="Calibri" w:hAnsi="Calibri" w:cs="Calibri"/>
                <w:b w:val="0"/>
                <w:bCs w:val="0"/>
                <w:szCs w:val="22"/>
              </w:rPr>
              <w:t> </w:t>
            </w:r>
          </w:p>
        </w:tc>
        <w:tc>
          <w:tcPr>
            <w:tcW w:w="7229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7F3C621C" w14:textId="1B91CE42" w:rsidR="00DB0241" w:rsidRPr="001F3118" w:rsidRDefault="00DB0241" w:rsidP="00DB0241">
            <w:pPr>
              <w:pStyle w:val="TableContents"/>
            </w:pPr>
            <w:r w:rsidRPr="001F3118">
              <w:rPr>
                <w:rStyle w:val="normaltextrun"/>
                <w:rFonts w:cs="Carlito" w:hint="cs"/>
                <w:szCs w:val="22"/>
              </w:rPr>
              <w:t>Óscar Pereira</w:t>
            </w:r>
            <w:r w:rsidRPr="001F3118">
              <w:rPr>
                <w:rStyle w:val="eop"/>
                <w:rFonts w:ascii="Calibri" w:hAnsi="Calibri" w:cs="Calibri"/>
                <w:szCs w:val="22"/>
              </w:rPr>
              <w:t> </w:t>
            </w:r>
          </w:p>
        </w:tc>
      </w:tr>
      <w:tr w:rsidR="00DB0241" w:rsidRPr="001F3118" w14:paraId="4E3A3535" w14:textId="77777777">
        <w:tc>
          <w:tcPr>
            <w:tcW w:w="2409" w:type="dxa"/>
            <w:tcBorders>
              <w:left w:val="single" w:sz="2" w:space="0" w:color="000000"/>
              <w:bottom w:val="single" w:sz="2" w:space="0" w:color="000000"/>
            </w:tcBorders>
          </w:tcPr>
          <w:p w14:paraId="1786453E" w14:textId="488A559B" w:rsidR="00DB0241" w:rsidRPr="001F3118" w:rsidRDefault="00DB0241" w:rsidP="00DB0241">
            <w:pPr>
              <w:pStyle w:val="TableTopic"/>
            </w:pPr>
            <w:proofErr w:type="spellStart"/>
            <w:r w:rsidRPr="001F3118">
              <w:rPr>
                <w:rStyle w:val="normaltextrun"/>
                <w:rFonts w:cs="Carlito" w:hint="cs"/>
                <w:b w:val="0"/>
                <w:bCs w:val="0"/>
                <w:szCs w:val="22"/>
              </w:rPr>
              <w:t>Class</w:t>
            </w:r>
            <w:proofErr w:type="spellEnd"/>
            <w:r w:rsidRPr="001F3118">
              <w:rPr>
                <w:rStyle w:val="normaltextrun"/>
                <w:rFonts w:cs="Carlito" w:hint="cs"/>
                <w:b w:val="0"/>
                <w:bCs w:val="0"/>
                <w:szCs w:val="22"/>
              </w:rPr>
              <w:t xml:space="preserve"> supervisor:</w:t>
            </w:r>
            <w:r w:rsidRPr="001F3118">
              <w:rPr>
                <w:rStyle w:val="eop"/>
                <w:rFonts w:ascii="Calibri" w:hAnsi="Calibri" w:cs="Calibri"/>
                <w:b w:val="0"/>
                <w:bCs w:val="0"/>
                <w:szCs w:val="22"/>
              </w:rPr>
              <w:t> </w:t>
            </w:r>
          </w:p>
        </w:tc>
        <w:tc>
          <w:tcPr>
            <w:tcW w:w="7229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151B2A80" w14:textId="7E030062" w:rsidR="00DB0241" w:rsidRPr="001F3118" w:rsidRDefault="00DB0241" w:rsidP="00DB0241">
            <w:pPr>
              <w:pStyle w:val="TableContents"/>
            </w:pPr>
            <w:r w:rsidRPr="001F3118">
              <w:rPr>
                <w:rStyle w:val="normaltextrun"/>
                <w:rFonts w:cs="Carlito" w:hint="cs"/>
                <w:szCs w:val="22"/>
              </w:rPr>
              <w:t>Pedro Fonseca</w:t>
            </w:r>
            <w:r w:rsidRPr="001F3118">
              <w:rPr>
                <w:rStyle w:val="eop"/>
                <w:rFonts w:ascii="Calibri" w:hAnsi="Calibri" w:cs="Calibri"/>
                <w:szCs w:val="22"/>
              </w:rPr>
              <w:t> </w:t>
            </w:r>
          </w:p>
        </w:tc>
      </w:tr>
    </w:tbl>
    <w:p w14:paraId="2A1821C0" w14:textId="0BA1DC38" w:rsidR="00090C29" w:rsidRDefault="00090C29"/>
    <w:p w14:paraId="5B8A0923" w14:textId="77777777" w:rsidR="00090C29" w:rsidRDefault="00090C29">
      <w:r>
        <w:br w:type="page"/>
      </w:r>
    </w:p>
    <w:p w14:paraId="1F094E1F" w14:textId="4D66A657" w:rsidR="00121945" w:rsidRPr="001F3118" w:rsidRDefault="00090C29">
      <w:pPr>
        <w:pStyle w:val="Ttulo1"/>
      </w:pPr>
      <w:r>
        <w:lastRenderedPageBreak/>
        <w:t>M</w:t>
      </w:r>
      <w:r w:rsidR="001F6F87" w:rsidRPr="001F3118">
        <w:t xml:space="preserve">anagement </w:t>
      </w:r>
      <w:proofErr w:type="spellStart"/>
      <w:r w:rsidR="001F6F87" w:rsidRPr="001F3118">
        <w:t>summary</w:t>
      </w:r>
      <w:proofErr w:type="spellEnd"/>
      <w:r w:rsidR="001F6F87" w:rsidRPr="001F3118">
        <w:t xml:space="preserve">: </w:t>
      </w:r>
    </w:p>
    <w:p w14:paraId="5A514979" w14:textId="590BAA90" w:rsidR="5AEC8E31" w:rsidRPr="001F3118" w:rsidRDefault="5AEC8E31" w:rsidP="5AEC8E31">
      <w:pPr>
        <w:pStyle w:val="Corpodetexto"/>
      </w:pPr>
    </w:p>
    <w:p w14:paraId="1EFC4F0D" w14:textId="17EB4995" w:rsidR="56EBB698" w:rsidRPr="001F3118" w:rsidRDefault="56EBB698" w:rsidP="00BE13F1">
      <w:pPr>
        <w:pStyle w:val="Corpodetexto"/>
        <w:jc w:val="both"/>
      </w:pPr>
      <w:r w:rsidRPr="001F3118">
        <w:t>O projeto encontra-se totalmente dentro do previsto nas três dimensões principais:</w:t>
      </w:r>
    </w:p>
    <w:p w14:paraId="6B86A436" w14:textId="4AF8685B" w:rsidR="56EBB698" w:rsidRPr="001F3118" w:rsidRDefault="56EBB698" w:rsidP="00BE13F1">
      <w:pPr>
        <w:pStyle w:val="Corpodetexto"/>
        <w:jc w:val="both"/>
      </w:pPr>
      <w:r w:rsidRPr="001F3118">
        <w:t xml:space="preserve"> </w:t>
      </w:r>
    </w:p>
    <w:p w14:paraId="19764C12" w14:textId="7CDFEFED" w:rsidR="56EBB698" w:rsidRPr="001F3118" w:rsidRDefault="56EBB698" w:rsidP="00BE13F1">
      <w:pPr>
        <w:pStyle w:val="Corpodetexto"/>
        <w:jc w:val="both"/>
      </w:pPr>
      <w:r w:rsidRPr="001F3118">
        <w:rPr>
          <w:b/>
          <w:bCs/>
        </w:rPr>
        <w:t>Tempo:</w:t>
      </w:r>
      <w:r w:rsidRPr="001F3118">
        <w:t xml:space="preserve"> O cronograma </w:t>
      </w:r>
      <w:r w:rsidR="35827530" w:rsidRPr="001F3118">
        <w:t>mostra</w:t>
      </w:r>
      <w:r w:rsidR="318AB8EE" w:rsidRPr="001F3118">
        <w:t xml:space="preserve"> </w:t>
      </w:r>
      <w:r w:rsidRPr="001F3118">
        <w:t xml:space="preserve">que todas as atividades de desenvolvimento </w:t>
      </w:r>
      <w:r w:rsidR="34C6E78B" w:rsidRPr="001F3118">
        <w:t xml:space="preserve">e testagem </w:t>
      </w:r>
      <w:r w:rsidRPr="001F3118">
        <w:t xml:space="preserve">estão 100% </w:t>
      </w:r>
      <w:r w:rsidR="2269FD7A" w:rsidRPr="001F3118">
        <w:t xml:space="preserve">dentro do </w:t>
      </w:r>
      <w:r w:rsidR="6789D1AB" w:rsidRPr="001F3118">
        <w:t>previstos</w:t>
      </w:r>
      <w:r w:rsidRPr="001F3118">
        <w:t>, com a duração real a corresponder à duração planeada, culminando na montagem final e análise de dados. O projeto está perfeitamente alinhado para cumprir o prazo de entrega da Documentação Final (Fase 9), que está planeada para terminar na Semana 14.</w:t>
      </w:r>
    </w:p>
    <w:p w14:paraId="4754D36A" w14:textId="667DEABF" w:rsidR="499A93E0" w:rsidRPr="001F3118" w:rsidRDefault="499A93E0" w:rsidP="00BE13F1">
      <w:pPr>
        <w:pStyle w:val="Corpodetexto"/>
        <w:jc w:val="both"/>
      </w:pPr>
    </w:p>
    <w:p w14:paraId="03A78272" w14:textId="3EA43BF5" w:rsidR="56EBB698" w:rsidRPr="001F3118" w:rsidRDefault="0413CD57" w:rsidP="00BE13F1">
      <w:pPr>
        <w:pStyle w:val="Corpodetexto"/>
        <w:jc w:val="both"/>
        <w:rPr>
          <w:sz w:val="28"/>
          <w:szCs w:val="28"/>
        </w:rPr>
      </w:pPr>
      <w:r w:rsidRPr="001F3118">
        <w:rPr>
          <w:b/>
          <w:bCs/>
        </w:rPr>
        <w:t>Custo:</w:t>
      </w:r>
      <w:r w:rsidRPr="001F3118">
        <w:t xml:space="preserve"> Houve a necessidade de alterar alguns fornecedores para evitar potenciais problemas na alfândega, o que resultou em pequenos ajustes nos custos. Conforme orientação do responsável da empresa, o IVA foi removido do cálculo de cada componente.</w:t>
      </w:r>
    </w:p>
    <w:p w14:paraId="09305C96" w14:textId="587AF1D3" w:rsidR="75F02DBF" w:rsidRPr="001F3118" w:rsidRDefault="75F02DBF" w:rsidP="00BE13F1">
      <w:pPr>
        <w:pStyle w:val="Corpodetexto"/>
        <w:jc w:val="both"/>
      </w:pPr>
    </w:p>
    <w:p w14:paraId="1CF6C156" w14:textId="714E23D5" w:rsidR="56EBB698" w:rsidRPr="001F3118" w:rsidRDefault="4A37607F" w:rsidP="00BE13F1">
      <w:pPr>
        <w:pStyle w:val="Corpodetexto"/>
        <w:jc w:val="both"/>
        <w:rPr>
          <w:sz w:val="28"/>
          <w:szCs w:val="28"/>
        </w:rPr>
      </w:pPr>
      <w:r w:rsidRPr="001F3118">
        <w:rPr>
          <w:b/>
          <w:bCs/>
        </w:rPr>
        <w:t>Objetivos</w:t>
      </w:r>
      <w:r w:rsidR="08AB1C5C" w:rsidRPr="001F3118">
        <w:rPr>
          <w:b/>
          <w:bCs/>
        </w:rPr>
        <w:t>:</w:t>
      </w:r>
      <w:r w:rsidR="08AB1C5C" w:rsidRPr="001F3118">
        <w:t xml:space="preserve"> Se o cronograma continuar a ser cumprido como planeado, os objetivos do projeto serão alcançados dentro do prazo e do planeamento definidos.</w:t>
      </w:r>
    </w:p>
    <w:p w14:paraId="7BD4825C" w14:textId="210DB2FE" w:rsidR="438938D9" w:rsidRPr="001F3118" w:rsidRDefault="438938D9" w:rsidP="00BE13F1">
      <w:pPr>
        <w:pStyle w:val="Corpodetexto"/>
        <w:jc w:val="both"/>
      </w:pPr>
    </w:p>
    <w:p w14:paraId="15A1A3F7" w14:textId="489CA9BD" w:rsidR="7DC390D7" w:rsidRPr="001F3118" w:rsidRDefault="0413CD57" w:rsidP="00BE13F1">
      <w:pPr>
        <w:pStyle w:val="Corpodetexto"/>
        <w:jc w:val="both"/>
      </w:pPr>
      <w:r w:rsidRPr="001F3118">
        <w:t xml:space="preserve">Todos os riscos previstos permanecem cobertos pelas estratégias de mitigação definidas no plano. Apesar de um dos riscos do </w:t>
      </w:r>
      <w:proofErr w:type="spellStart"/>
      <w:r w:rsidRPr="001F3118">
        <w:t>planemento</w:t>
      </w:r>
      <w:proofErr w:type="spellEnd"/>
      <w:r w:rsidRPr="001F3118">
        <w:t xml:space="preserve"> passado ter sido omitido, surgiu um novo risco relacionado com a integridade do material, sendo que tiveram de ser elaboradas estratégias de mitigação para o mesmo. </w:t>
      </w:r>
    </w:p>
    <w:p w14:paraId="3E1DE2AC" w14:textId="38DF21AD" w:rsidR="2AA1801A" w:rsidRPr="001F3118" w:rsidRDefault="021E36BC" w:rsidP="769C1DCB">
      <w:pPr>
        <w:pStyle w:val="Corpodetexto"/>
        <w:jc w:val="both"/>
        <w:rPr>
          <w:sz w:val="28"/>
          <w:szCs w:val="28"/>
        </w:rPr>
      </w:pPr>
      <w:r w:rsidRPr="001F3118">
        <w:t xml:space="preserve"> </w:t>
      </w:r>
    </w:p>
    <w:p w14:paraId="756CB7AB" w14:textId="75FC400F" w:rsidR="00121945" w:rsidRPr="001F3118" w:rsidRDefault="001F6F87">
      <w:pPr>
        <w:pStyle w:val="Corpodetexto"/>
      </w:pPr>
      <w:r w:rsidRPr="001F3118">
        <w:br w:type="page"/>
      </w:r>
    </w:p>
    <w:p w14:paraId="20983CCC" w14:textId="77777777" w:rsidR="00440A00" w:rsidRDefault="001F6F87" w:rsidP="00440A00">
      <w:pPr>
        <w:pStyle w:val="Ttulo1"/>
      </w:pPr>
      <w:proofErr w:type="spellStart"/>
      <w:r w:rsidRPr="001F3118">
        <w:lastRenderedPageBreak/>
        <w:t>Architecture</w:t>
      </w:r>
      <w:proofErr w:type="spellEnd"/>
    </w:p>
    <w:p w14:paraId="401F6C37" w14:textId="77777777" w:rsidR="00440A00" w:rsidRDefault="00440A00" w:rsidP="00440A00"/>
    <w:p w14:paraId="17E0BF31" w14:textId="5F4B0E25" w:rsidR="00440A00" w:rsidRDefault="00440A00" w:rsidP="00440A00">
      <w:pPr>
        <w:pStyle w:val="Ttulo2"/>
      </w:pPr>
      <w:proofErr w:type="spellStart"/>
      <w:r>
        <w:t>Generalist</w:t>
      </w:r>
      <w:proofErr w:type="spellEnd"/>
      <w:r>
        <w:t xml:space="preserve"> </w:t>
      </w:r>
      <w:proofErr w:type="spellStart"/>
      <w:r>
        <w:t>Mock-up</w:t>
      </w:r>
      <w:proofErr w:type="spellEnd"/>
    </w:p>
    <w:p w14:paraId="17288BF4" w14:textId="77777777" w:rsidR="00692515" w:rsidRDefault="00440A00" w:rsidP="00692515">
      <w:pPr>
        <w:keepNext/>
      </w:pPr>
      <w:r w:rsidRPr="00440A00">
        <w:rPr>
          <w:noProof/>
        </w:rPr>
        <w:drawing>
          <wp:inline distT="0" distB="0" distL="0" distR="0" wp14:anchorId="5706D960" wp14:editId="5D6A9A4D">
            <wp:extent cx="6120130" cy="3223260"/>
            <wp:effectExtent l="0" t="0" r="0" b="0"/>
            <wp:docPr id="6" name="Imagem 5" descr="Uma imagem com texto, captura de ecrã, diagrama&#10;&#10;Os conteúdos gerados por IA podem estar incorretos.">
              <a:extLst xmlns:a="http://schemas.openxmlformats.org/drawingml/2006/main">
                <a:ext uri="{FF2B5EF4-FFF2-40B4-BE49-F238E27FC236}">
                  <a16:creationId xmlns:a16="http://schemas.microsoft.com/office/drawing/2014/main" id="{1374D7E5-DDD4-255F-2076-CB809F301B1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m 5" descr="Uma imagem com texto, captura de ecrã, diagrama&#10;&#10;Os conteúdos gerados por IA podem estar incorretos.">
                      <a:extLst>
                        <a:ext uri="{FF2B5EF4-FFF2-40B4-BE49-F238E27FC236}">
                          <a16:creationId xmlns:a16="http://schemas.microsoft.com/office/drawing/2014/main" id="{1374D7E5-DDD4-255F-2076-CB809F301B1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8EBD4" w14:textId="1F80CB31" w:rsidR="004004F2" w:rsidRPr="00692515" w:rsidRDefault="00692515" w:rsidP="00692515">
      <w:pPr>
        <w:pStyle w:val="Legenda"/>
        <w:jc w:val="center"/>
        <w:rPr>
          <w:sz w:val="20"/>
          <w:szCs w:val="20"/>
        </w:rPr>
      </w:pPr>
      <w:r w:rsidRPr="00692515">
        <w:rPr>
          <w:sz w:val="20"/>
          <w:szCs w:val="20"/>
        </w:rPr>
        <w:t xml:space="preserve">Figura </w:t>
      </w:r>
      <w:r w:rsidRPr="00692515">
        <w:rPr>
          <w:sz w:val="20"/>
          <w:szCs w:val="20"/>
        </w:rPr>
        <w:fldChar w:fldCharType="begin"/>
      </w:r>
      <w:r w:rsidRPr="00692515">
        <w:rPr>
          <w:sz w:val="20"/>
          <w:szCs w:val="20"/>
        </w:rPr>
        <w:instrText xml:space="preserve"> SEQ Figura \* ARABIC </w:instrText>
      </w:r>
      <w:r w:rsidRPr="00692515">
        <w:rPr>
          <w:sz w:val="20"/>
          <w:szCs w:val="20"/>
        </w:rPr>
        <w:fldChar w:fldCharType="separate"/>
      </w:r>
      <w:r w:rsidR="00610FD0">
        <w:rPr>
          <w:noProof/>
          <w:sz w:val="20"/>
          <w:szCs w:val="20"/>
        </w:rPr>
        <w:t>1</w:t>
      </w:r>
      <w:r w:rsidRPr="00692515">
        <w:rPr>
          <w:sz w:val="20"/>
          <w:szCs w:val="20"/>
        </w:rPr>
        <w:fldChar w:fldCharType="end"/>
      </w:r>
      <w:r w:rsidRPr="00692515">
        <w:rPr>
          <w:sz w:val="20"/>
          <w:szCs w:val="20"/>
        </w:rPr>
        <w:t xml:space="preserve"> - </w:t>
      </w:r>
      <w:proofErr w:type="spellStart"/>
      <w:r w:rsidRPr="00692515">
        <w:rPr>
          <w:sz w:val="20"/>
          <w:szCs w:val="20"/>
        </w:rPr>
        <w:t>Mock-up</w:t>
      </w:r>
      <w:proofErr w:type="spellEnd"/>
      <w:r w:rsidRPr="00692515">
        <w:rPr>
          <w:sz w:val="20"/>
          <w:szCs w:val="20"/>
        </w:rPr>
        <w:t xml:space="preserve"> do produto final</w:t>
      </w:r>
    </w:p>
    <w:p w14:paraId="6F2E4A78" w14:textId="10FFE287" w:rsidR="00692515" w:rsidRPr="00692515" w:rsidRDefault="00692515" w:rsidP="00692515">
      <w:pPr>
        <w:pStyle w:val="Legenda"/>
        <w:rPr>
          <w:sz w:val="22"/>
          <w:szCs w:val="22"/>
        </w:rPr>
      </w:pPr>
    </w:p>
    <w:p w14:paraId="4AE22956" w14:textId="68ED3EB9" w:rsidR="00090C29" w:rsidRPr="00692515" w:rsidRDefault="7C675523" w:rsidP="7C675523">
      <w:pPr>
        <w:pStyle w:val="Corpodetexto"/>
        <w:jc w:val="both"/>
        <w:rPr>
          <w:sz w:val="24"/>
        </w:rPr>
      </w:pPr>
      <w:r w:rsidRPr="7C675523">
        <w:rPr>
          <w:sz w:val="24"/>
        </w:rPr>
        <w:t xml:space="preserve">Na imagem acima temos o </w:t>
      </w:r>
      <w:proofErr w:type="spellStart"/>
      <w:r w:rsidRPr="7C675523">
        <w:rPr>
          <w:sz w:val="24"/>
        </w:rPr>
        <w:t>mock-up</w:t>
      </w:r>
      <w:proofErr w:type="spellEnd"/>
      <w:r w:rsidRPr="7C675523">
        <w:rPr>
          <w:sz w:val="24"/>
        </w:rPr>
        <w:t xml:space="preserve"> do produto final que iremos desenvolver. O projeto terá como base o </w:t>
      </w:r>
      <w:proofErr w:type="spellStart"/>
      <w:r w:rsidRPr="7C675523">
        <w:rPr>
          <w:sz w:val="24"/>
        </w:rPr>
        <w:t>Weather</w:t>
      </w:r>
      <w:proofErr w:type="spellEnd"/>
      <w:r w:rsidRPr="7C675523">
        <w:rPr>
          <w:sz w:val="24"/>
        </w:rPr>
        <w:t xml:space="preserve"> Kit, que servirá de ponto de partida. Vamos aproveitar a estrutura existente do kit para integrar os restantes sensores necessários ao nosso sistema.</w:t>
      </w:r>
    </w:p>
    <w:p w14:paraId="703C41EB" w14:textId="28698508" w:rsidR="00090C29" w:rsidRPr="00692515" w:rsidRDefault="7C675523" w:rsidP="7C675523">
      <w:pPr>
        <w:pStyle w:val="Corpodetexto"/>
        <w:jc w:val="both"/>
        <w:rPr>
          <w:sz w:val="24"/>
        </w:rPr>
      </w:pPr>
      <w:r w:rsidRPr="7C675523">
        <w:rPr>
          <w:sz w:val="24"/>
        </w:rPr>
        <w:t>O sensor de luminosidade será colocado na parte superior do kit, garantindo que não fica sujeito a sombras em nenhum momento do dia. Para isso, será feito um pequeno furo no topo, onde será aplicado um revestimento transparente que protegerá o sensor das condições climatéricas.</w:t>
      </w:r>
    </w:p>
    <w:p w14:paraId="7AA68CA3" w14:textId="461DB2DB" w:rsidR="00090C29" w:rsidRPr="00692515" w:rsidRDefault="7C675523" w:rsidP="7C675523">
      <w:pPr>
        <w:pStyle w:val="Corpodetexto"/>
        <w:jc w:val="both"/>
        <w:rPr>
          <w:sz w:val="24"/>
        </w:rPr>
      </w:pPr>
      <w:r w:rsidRPr="7C675523">
        <w:rPr>
          <w:sz w:val="24"/>
        </w:rPr>
        <w:t>Além disso, será desenhada uma caixa personalizada para alojar os restantes sensores, de forma a otimizar o desempenho dos sensores e evitar medições incorretas.</w:t>
      </w:r>
    </w:p>
    <w:p w14:paraId="352516C7" w14:textId="5E242E55" w:rsidR="00090C29" w:rsidRPr="00692515" w:rsidRDefault="7C675523" w:rsidP="7C675523">
      <w:pPr>
        <w:pStyle w:val="Corpodetexto"/>
        <w:jc w:val="both"/>
        <w:rPr>
          <w:sz w:val="24"/>
        </w:rPr>
      </w:pPr>
      <w:r w:rsidRPr="7C675523">
        <w:rPr>
          <w:sz w:val="24"/>
        </w:rPr>
        <w:t xml:space="preserve">Todos os cabos utilizados serão impermeáveis e passarão pelo interior da estrutura do </w:t>
      </w:r>
      <w:proofErr w:type="spellStart"/>
      <w:r w:rsidRPr="7C675523">
        <w:rPr>
          <w:sz w:val="24"/>
        </w:rPr>
        <w:t>Weather</w:t>
      </w:r>
      <w:proofErr w:type="spellEnd"/>
      <w:r w:rsidRPr="7C675523">
        <w:rPr>
          <w:sz w:val="24"/>
        </w:rPr>
        <w:t xml:space="preserve"> Kit, sendo posteriormente ligados a uma caixa estanque, onde ficarão alojados o ESP e o </w:t>
      </w:r>
      <w:proofErr w:type="gramStart"/>
      <w:r w:rsidRPr="7C675523">
        <w:rPr>
          <w:sz w:val="24"/>
        </w:rPr>
        <w:t xml:space="preserve">módulo </w:t>
      </w:r>
      <w:proofErr w:type="spellStart"/>
      <w:r w:rsidRPr="7C675523">
        <w:rPr>
          <w:sz w:val="24"/>
        </w:rPr>
        <w:t>PoE</w:t>
      </w:r>
      <w:proofErr w:type="spellEnd"/>
      <w:proofErr w:type="gramEnd"/>
      <w:r w:rsidRPr="7C675523">
        <w:rPr>
          <w:sz w:val="24"/>
        </w:rPr>
        <w:t>.</w:t>
      </w:r>
    </w:p>
    <w:p w14:paraId="0BD2567A" w14:textId="7B859EBC" w:rsidR="00CA64CF" w:rsidRPr="001F3118" w:rsidRDefault="00CA64CF" w:rsidP="004004F2">
      <w:pPr>
        <w:pStyle w:val="Ttulo2"/>
      </w:pPr>
      <w:proofErr w:type="spellStart"/>
      <w:r w:rsidRPr="001F3118">
        <w:lastRenderedPageBreak/>
        <w:t>Device</w:t>
      </w:r>
      <w:proofErr w:type="spellEnd"/>
      <w:r w:rsidRPr="001F3118">
        <w:t xml:space="preserve"> </w:t>
      </w:r>
      <w:proofErr w:type="spellStart"/>
      <w:r w:rsidRPr="001F3118">
        <w:t>states</w:t>
      </w:r>
      <w:proofErr w:type="spellEnd"/>
      <w:r w:rsidRPr="001F3118">
        <w:t xml:space="preserve"> </w:t>
      </w:r>
      <w:proofErr w:type="spellStart"/>
      <w:r w:rsidRPr="001F3118">
        <w:t>diagram</w:t>
      </w:r>
      <w:proofErr w:type="spellEnd"/>
    </w:p>
    <w:p w14:paraId="19E988A8" w14:textId="689A23EE" w:rsidR="003631AD" w:rsidRPr="001F3118" w:rsidRDefault="002D56BF" w:rsidP="003631AD">
      <w:pPr>
        <w:pStyle w:val="Corpodetexto"/>
        <w:keepNext/>
        <w:jc w:val="center"/>
      </w:pPr>
      <w:r w:rsidRPr="002D56BF">
        <w:rPr>
          <w:noProof/>
        </w:rPr>
        <w:drawing>
          <wp:inline distT="0" distB="0" distL="0" distR="0" wp14:anchorId="5073A1D3" wp14:editId="21616BB6">
            <wp:extent cx="5214607" cy="3208406"/>
            <wp:effectExtent l="0" t="0" r="5715" b="0"/>
            <wp:docPr id="3" name="Imagem 2" descr="Uma imagem com texto, captura de ecrã, diagrama, design&#10;&#10;Os conteúdos gerados por IA podem estar incorretos.">
              <a:extLst xmlns:a="http://schemas.openxmlformats.org/drawingml/2006/main">
                <a:ext uri="{FF2B5EF4-FFF2-40B4-BE49-F238E27FC236}">
                  <a16:creationId xmlns:a16="http://schemas.microsoft.com/office/drawing/2014/main" id="{81673838-1525-E890-93BA-8FD2788A287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2" descr="Uma imagem com texto, captura de ecrã, diagrama, design&#10;&#10;Os conteúdos gerados por IA podem estar incorretos.">
                      <a:extLst>
                        <a:ext uri="{FF2B5EF4-FFF2-40B4-BE49-F238E27FC236}">
                          <a16:creationId xmlns:a16="http://schemas.microsoft.com/office/drawing/2014/main" id="{81673838-1525-E890-93BA-8FD2788A287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0592" cy="3212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C0710" w14:textId="07892571" w:rsidR="008D1D9D" w:rsidRPr="00692515" w:rsidRDefault="003631AD" w:rsidP="003631AD">
      <w:pPr>
        <w:pStyle w:val="Legenda"/>
        <w:jc w:val="center"/>
        <w:rPr>
          <w:sz w:val="20"/>
          <w:szCs w:val="20"/>
          <w:lang w:val="en-GB"/>
        </w:rPr>
      </w:pPr>
      <w:r w:rsidRPr="00692515">
        <w:rPr>
          <w:sz w:val="20"/>
          <w:szCs w:val="20"/>
          <w:lang w:val="en-GB"/>
        </w:rPr>
        <w:t xml:space="preserve">Figure </w:t>
      </w:r>
      <w:r w:rsidRPr="00692515">
        <w:rPr>
          <w:sz w:val="20"/>
          <w:szCs w:val="20"/>
        </w:rPr>
        <w:fldChar w:fldCharType="begin"/>
      </w:r>
      <w:r w:rsidRPr="00692515">
        <w:rPr>
          <w:sz w:val="20"/>
          <w:szCs w:val="20"/>
          <w:lang w:val="en-GB"/>
        </w:rPr>
        <w:instrText xml:space="preserve"> SEQ Figura \* ARABIC </w:instrText>
      </w:r>
      <w:r w:rsidRPr="00692515">
        <w:rPr>
          <w:sz w:val="20"/>
          <w:szCs w:val="20"/>
        </w:rPr>
        <w:fldChar w:fldCharType="separate"/>
      </w:r>
      <w:r w:rsidR="00610FD0">
        <w:rPr>
          <w:noProof/>
          <w:sz w:val="20"/>
          <w:szCs w:val="20"/>
          <w:lang w:val="en-GB"/>
        </w:rPr>
        <w:t>2</w:t>
      </w:r>
      <w:r w:rsidRPr="00692515">
        <w:rPr>
          <w:sz w:val="20"/>
          <w:szCs w:val="20"/>
        </w:rPr>
        <w:fldChar w:fldCharType="end"/>
      </w:r>
      <w:r w:rsidRPr="00692515">
        <w:rPr>
          <w:sz w:val="20"/>
          <w:szCs w:val="20"/>
          <w:lang w:val="en-GB"/>
        </w:rPr>
        <w:t>-State Diagram of the device</w:t>
      </w:r>
    </w:p>
    <w:p w14:paraId="37E68CDC" w14:textId="26367C98" w:rsidR="004004F2" w:rsidRPr="001F3118" w:rsidRDefault="00414C33" w:rsidP="002872CA">
      <w:pPr>
        <w:pStyle w:val="Corpodetexto"/>
        <w:jc w:val="both"/>
      </w:pPr>
      <w:r w:rsidRPr="001F3118">
        <w:t xml:space="preserve">Este </w:t>
      </w:r>
      <w:r w:rsidR="002C2F0B" w:rsidRPr="001F3118">
        <w:t>d</w:t>
      </w:r>
      <w:r w:rsidRPr="001F3118">
        <w:t>iagram</w:t>
      </w:r>
      <w:r w:rsidR="002C2F0B" w:rsidRPr="001F3118">
        <w:t>a</w:t>
      </w:r>
      <w:r w:rsidRPr="001F3118">
        <w:t xml:space="preserve"> mostra os vários estados do nosso dispositivo de </w:t>
      </w:r>
      <w:r w:rsidR="002C2F0B" w:rsidRPr="001F3118">
        <w:t>uma abstração de alto nível, de modo a termos uma base sobre o que devemos trabalhar e desenvolver de modo a obedecer a estes estados.</w:t>
      </w:r>
    </w:p>
    <w:p w14:paraId="7A9C7F45" w14:textId="4D409B29" w:rsidR="002C2F0B" w:rsidRDefault="7E0172A5" w:rsidP="002872CA">
      <w:pPr>
        <w:pStyle w:val="Corpodetexto"/>
        <w:jc w:val="both"/>
      </w:pPr>
      <w:r>
        <w:t xml:space="preserve">O nó começa com uma sequência de </w:t>
      </w:r>
      <w:proofErr w:type="spellStart"/>
      <w:r>
        <w:t>Boot-up</w:t>
      </w:r>
      <w:proofErr w:type="spellEnd"/>
      <w:r>
        <w:t xml:space="preserve"> e faz diagnósticos para certificar que tudo se encontra correto.</w:t>
      </w:r>
    </w:p>
    <w:p w14:paraId="713338F2" w14:textId="776299B3" w:rsidR="00981A70" w:rsidRDefault="00981A70" w:rsidP="002872CA">
      <w:pPr>
        <w:pStyle w:val="Corpodetexto"/>
        <w:jc w:val="both"/>
      </w:pPr>
      <w:r>
        <w:t xml:space="preserve">Caso esteja tudo correto, o nó </w:t>
      </w:r>
      <w:r w:rsidR="00346305">
        <w:t xml:space="preserve">liga-se ao broker </w:t>
      </w:r>
      <w:r w:rsidR="009C6A17">
        <w:t>enviando os pacotes necessários e estabelecendo um canal de comunicação.</w:t>
      </w:r>
    </w:p>
    <w:p w14:paraId="7D376B63" w14:textId="5A41C7A1" w:rsidR="00754341" w:rsidRDefault="7E0172A5" w:rsidP="002872CA">
      <w:pPr>
        <w:pStyle w:val="Corpodetexto"/>
        <w:jc w:val="both"/>
      </w:pPr>
      <w:r>
        <w:t xml:space="preserve">Após a sequência inicial, ele começa a operar em </w:t>
      </w:r>
      <w:proofErr w:type="spellStart"/>
      <w:r>
        <w:t>loop</w:t>
      </w:r>
      <w:proofErr w:type="spellEnd"/>
      <w:r>
        <w:t xml:space="preserve">. Enviado dados de sensores, e adormecendo durante um </w:t>
      </w:r>
      <w:proofErr w:type="gramStart"/>
      <w:r>
        <w:t>período de tempo</w:t>
      </w:r>
      <w:proofErr w:type="gramEnd"/>
      <w:r>
        <w:t xml:space="preserve"> pré-definido antes de voltar a enviar novos dados.</w:t>
      </w:r>
    </w:p>
    <w:p w14:paraId="1242E5BB" w14:textId="74D4A182" w:rsidR="007779EC" w:rsidRPr="001F3118" w:rsidRDefault="7E0172A5" w:rsidP="002872CA">
      <w:pPr>
        <w:pStyle w:val="Corpodetexto"/>
        <w:jc w:val="both"/>
      </w:pPr>
      <w:r>
        <w:t xml:space="preserve">Caso, em qualquer momento, existam sensores a ler dados de forma errada ou fora das gamas definidas, o nó volta a ler os dados durante um maior </w:t>
      </w:r>
      <w:proofErr w:type="gramStart"/>
      <w:r>
        <w:t>período de tempo</w:t>
      </w:r>
      <w:proofErr w:type="gramEnd"/>
      <w:r>
        <w:t xml:space="preserve"> de modo a confirmar se é um erro ou se aquela zona circundante realmente está critica. Caso um dos dois seja detetado, será levantada uma </w:t>
      </w:r>
      <w:proofErr w:type="spellStart"/>
      <w:r>
        <w:t>flag</w:t>
      </w:r>
      <w:proofErr w:type="spellEnd"/>
      <w:r>
        <w:t xml:space="preserve"> a indicar aviso ou erro neste sensor.</w:t>
      </w:r>
    </w:p>
    <w:p w14:paraId="0745E489" w14:textId="0DD43308" w:rsidR="00212212" w:rsidRPr="001F3118" w:rsidRDefault="00993B55" w:rsidP="00212212">
      <w:pPr>
        <w:pStyle w:val="Corpodetexto"/>
        <w:keepNext/>
        <w:jc w:val="center"/>
      </w:pPr>
      <w:r w:rsidRPr="00993B55">
        <w:rPr>
          <w:noProof/>
        </w:rPr>
        <w:lastRenderedPageBreak/>
        <w:drawing>
          <wp:inline distT="0" distB="0" distL="0" distR="0" wp14:anchorId="775CC1FE" wp14:editId="4C731F20">
            <wp:extent cx="4696372" cy="2898321"/>
            <wp:effectExtent l="0" t="0" r="9525" b="0"/>
            <wp:docPr id="1770731755" name="Imagem 2" descr="Uma imagem com texto, captura de ecrã, diagrama&#10;&#10;Os conteúdos gerados por IA podem estar incorretos.">
              <a:extLst xmlns:a="http://schemas.openxmlformats.org/drawingml/2006/main">
                <a:ext uri="{FF2B5EF4-FFF2-40B4-BE49-F238E27FC236}">
                  <a16:creationId xmlns:a16="http://schemas.microsoft.com/office/drawing/2014/main" id="{D9AE2286-B15B-750E-11F7-CDF6DBD5B72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2" descr="Uma imagem com texto, captura de ecrã, diagrama&#10;&#10;Os conteúdos gerados por IA podem estar incorretos.">
                      <a:extLst>
                        <a:ext uri="{FF2B5EF4-FFF2-40B4-BE49-F238E27FC236}">
                          <a16:creationId xmlns:a16="http://schemas.microsoft.com/office/drawing/2014/main" id="{D9AE2286-B15B-750E-11F7-CDF6DBD5B72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8037" cy="2911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BABC9" w14:textId="21B3BA8C" w:rsidR="00527034" w:rsidRPr="004469BE" w:rsidRDefault="00212212" w:rsidP="00212212">
      <w:pPr>
        <w:pStyle w:val="Legenda"/>
        <w:jc w:val="center"/>
      </w:pPr>
      <w:r w:rsidRPr="00692515">
        <w:rPr>
          <w:sz w:val="20"/>
          <w:szCs w:val="20"/>
        </w:rPr>
        <w:t>Figur</w:t>
      </w:r>
      <w:r w:rsidR="00414C33" w:rsidRPr="00692515">
        <w:rPr>
          <w:sz w:val="20"/>
          <w:szCs w:val="20"/>
        </w:rPr>
        <w:t>e</w:t>
      </w:r>
      <w:r w:rsidRPr="00692515">
        <w:rPr>
          <w:sz w:val="20"/>
          <w:szCs w:val="20"/>
        </w:rPr>
        <w:t xml:space="preserve"> </w:t>
      </w:r>
      <w:r w:rsidRPr="00692515">
        <w:rPr>
          <w:sz w:val="20"/>
          <w:szCs w:val="20"/>
        </w:rPr>
        <w:fldChar w:fldCharType="begin"/>
      </w:r>
      <w:r w:rsidRPr="00FB5065">
        <w:rPr>
          <w:sz w:val="20"/>
          <w:szCs w:val="20"/>
        </w:rPr>
        <w:instrText xml:space="preserve"> SEQ Figura \* ARABIC </w:instrText>
      </w:r>
      <w:r w:rsidRPr="00692515">
        <w:rPr>
          <w:sz w:val="20"/>
          <w:szCs w:val="20"/>
        </w:rPr>
        <w:fldChar w:fldCharType="separate"/>
      </w:r>
      <w:r w:rsidR="00610FD0">
        <w:rPr>
          <w:noProof/>
          <w:sz w:val="20"/>
          <w:szCs w:val="20"/>
        </w:rPr>
        <w:t>3</w:t>
      </w:r>
      <w:r w:rsidRPr="00692515">
        <w:rPr>
          <w:sz w:val="20"/>
          <w:szCs w:val="20"/>
        </w:rPr>
        <w:fldChar w:fldCharType="end"/>
      </w:r>
      <w:r w:rsidRPr="00692515">
        <w:rPr>
          <w:sz w:val="20"/>
          <w:szCs w:val="20"/>
        </w:rPr>
        <w:t xml:space="preserve"> - </w:t>
      </w:r>
      <w:proofErr w:type="spellStart"/>
      <w:r w:rsidRPr="00692515">
        <w:rPr>
          <w:sz w:val="20"/>
          <w:szCs w:val="20"/>
        </w:rPr>
        <w:t>Diagram</w:t>
      </w:r>
      <w:proofErr w:type="spellEnd"/>
      <w:r w:rsidRPr="00692515">
        <w:rPr>
          <w:sz w:val="20"/>
          <w:szCs w:val="20"/>
        </w:rPr>
        <w:t xml:space="preserve"> </w:t>
      </w:r>
      <w:proofErr w:type="spellStart"/>
      <w:r w:rsidRPr="00692515">
        <w:rPr>
          <w:sz w:val="20"/>
          <w:szCs w:val="20"/>
        </w:rPr>
        <w:t>of</w:t>
      </w:r>
      <w:proofErr w:type="spellEnd"/>
      <w:r w:rsidRPr="00692515">
        <w:rPr>
          <w:sz w:val="20"/>
          <w:szCs w:val="20"/>
        </w:rPr>
        <w:t xml:space="preserve"> </w:t>
      </w:r>
      <w:proofErr w:type="spellStart"/>
      <w:r w:rsidRPr="00692515">
        <w:rPr>
          <w:sz w:val="20"/>
          <w:szCs w:val="20"/>
        </w:rPr>
        <w:t>comunication</w:t>
      </w:r>
      <w:proofErr w:type="spellEnd"/>
      <w:r w:rsidRPr="00692515">
        <w:rPr>
          <w:sz w:val="20"/>
          <w:szCs w:val="20"/>
        </w:rPr>
        <w:t xml:space="preserve"> </w:t>
      </w:r>
      <w:proofErr w:type="spellStart"/>
      <w:r w:rsidRPr="00692515">
        <w:rPr>
          <w:sz w:val="20"/>
          <w:szCs w:val="20"/>
        </w:rPr>
        <w:t>layers</w:t>
      </w:r>
      <w:proofErr w:type="spellEnd"/>
    </w:p>
    <w:p w14:paraId="10C94706" w14:textId="11DDF4FF" w:rsidR="00414C33" w:rsidRDefault="001F3118" w:rsidP="00414C33">
      <w:pPr>
        <w:pStyle w:val="Legenda"/>
        <w:jc w:val="both"/>
        <w:rPr>
          <w:i w:val="0"/>
          <w:iCs w:val="0"/>
          <w:sz w:val="22"/>
          <w:szCs w:val="22"/>
        </w:rPr>
      </w:pPr>
      <w:r w:rsidRPr="001F3118">
        <w:rPr>
          <w:i w:val="0"/>
          <w:iCs w:val="0"/>
          <w:sz w:val="22"/>
          <w:szCs w:val="22"/>
        </w:rPr>
        <w:t xml:space="preserve">Neste diagrama, </w:t>
      </w:r>
      <w:r>
        <w:rPr>
          <w:i w:val="0"/>
          <w:iCs w:val="0"/>
          <w:sz w:val="22"/>
          <w:szCs w:val="22"/>
        </w:rPr>
        <w:t xml:space="preserve">definimos as nossas camadas de comunicação, sendo que as linhas azuis representam comunicação por cabo </w:t>
      </w:r>
      <w:proofErr w:type="spellStart"/>
      <w:r>
        <w:rPr>
          <w:i w:val="0"/>
          <w:iCs w:val="0"/>
          <w:sz w:val="22"/>
          <w:szCs w:val="22"/>
        </w:rPr>
        <w:t>ethernet</w:t>
      </w:r>
      <w:proofErr w:type="spellEnd"/>
      <w:r>
        <w:rPr>
          <w:i w:val="0"/>
          <w:iCs w:val="0"/>
          <w:sz w:val="22"/>
          <w:szCs w:val="22"/>
        </w:rPr>
        <w:t xml:space="preserve"> ou</w:t>
      </w:r>
      <w:r w:rsidR="00CD47FA">
        <w:rPr>
          <w:i w:val="0"/>
          <w:iCs w:val="0"/>
          <w:sz w:val="22"/>
          <w:szCs w:val="22"/>
        </w:rPr>
        <w:t xml:space="preserve"> </w:t>
      </w:r>
      <w:r w:rsidR="00AE166C">
        <w:rPr>
          <w:i w:val="0"/>
          <w:iCs w:val="0"/>
          <w:sz w:val="22"/>
          <w:szCs w:val="22"/>
        </w:rPr>
        <w:t xml:space="preserve">internet e as linhas </w:t>
      </w:r>
      <w:r w:rsidR="00FB5065">
        <w:rPr>
          <w:i w:val="0"/>
          <w:iCs w:val="0"/>
          <w:sz w:val="22"/>
          <w:szCs w:val="22"/>
        </w:rPr>
        <w:t>vermelhas</w:t>
      </w:r>
      <w:r w:rsidR="00AE166C">
        <w:rPr>
          <w:i w:val="0"/>
          <w:iCs w:val="0"/>
          <w:sz w:val="22"/>
          <w:szCs w:val="22"/>
        </w:rPr>
        <w:t xml:space="preserve"> representam ligações analógicas ou digitais</w:t>
      </w:r>
      <w:r w:rsidR="001A67AE">
        <w:rPr>
          <w:i w:val="0"/>
          <w:iCs w:val="0"/>
          <w:sz w:val="22"/>
          <w:szCs w:val="22"/>
        </w:rPr>
        <w:t>.</w:t>
      </w:r>
    </w:p>
    <w:p w14:paraId="4A8B8C9C" w14:textId="77777777" w:rsidR="0017215C" w:rsidRDefault="0017215C" w:rsidP="00414C33">
      <w:pPr>
        <w:pStyle w:val="Legenda"/>
        <w:jc w:val="both"/>
        <w:rPr>
          <w:i w:val="0"/>
          <w:iCs w:val="0"/>
          <w:sz w:val="22"/>
          <w:szCs w:val="22"/>
        </w:rPr>
      </w:pPr>
    </w:p>
    <w:p w14:paraId="23D0F446" w14:textId="77777777" w:rsidR="004469BE" w:rsidRDefault="004469BE" w:rsidP="0017215C">
      <w:pPr>
        <w:pStyle w:val="Legenda"/>
        <w:keepNext/>
        <w:jc w:val="center"/>
      </w:pPr>
      <w:r>
        <w:rPr>
          <w:noProof/>
        </w:rPr>
        <w:drawing>
          <wp:inline distT="0" distB="0" distL="0" distR="0" wp14:anchorId="1B0C1B87" wp14:editId="5F66B4A4">
            <wp:extent cx="5510893" cy="2034994"/>
            <wp:effectExtent l="0" t="0" r="0" b="3810"/>
            <wp:docPr id="1887517644" name="Imagem 1" descr="Uma imagem com texto, captura de ecrã, Tipo de letra, file&#10;&#10;Os conteúdos gerados por IA podem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517644" name="Imagem 1" descr="Uma imagem com texto, captura de ecrã, Tipo de letra, file&#10;&#10;Os conteúdos gerados por IA podem estar incorretos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25653" cy="2040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A0790" w14:textId="5FC2BA54" w:rsidR="001C1E4D" w:rsidRPr="00692515" w:rsidRDefault="004469BE" w:rsidP="004469BE">
      <w:pPr>
        <w:pStyle w:val="Legenda"/>
        <w:jc w:val="center"/>
        <w:rPr>
          <w:sz w:val="20"/>
          <w:szCs w:val="20"/>
        </w:rPr>
      </w:pPr>
      <w:r w:rsidRPr="00692515">
        <w:rPr>
          <w:sz w:val="20"/>
          <w:szCs w:val="20"/>
        </w:rPr>
        <w:t xml:space="preserve">Figura </w:t>
      </w:r>
      <w:r w:rsidRPr="00692515">
        <w:rPr>
          <w:sz w:val="20"/>
          <w:szCs w:val="20"/>
        </w:rPr>
        <w:fldChar w:fldCharType="begin"/>
      </w:r>
      <w:r w:rsidRPr="00692515">
        <w:rPr>
          <w:sz w:val="20"/>
          <w:szCs w:val="20"/>
        </w:rPr>
        <w:instrText xml:space="preserve"> SEQ Figura \* ARABIC </w:instrText>
      </w:r>
      <w:r w:rsidRPr="00692515">
        <w:rPr>
          <w:sz w:val="20"/>
          <w:szCs w:val="20"/>
        </w:rPr>
        <w:fldChar w:fldCharType="separate"/>
      </w:r>
      <w:r w:rsidR="00610FD0">
        <w:rPr>
          <w:noProof/>
          <w:sz w:val="20"/>
          <w:szCs w:val="20"/>
        </w:rPr>
        <w:t>4</w:t>
      </w:r>
      <w:r w:rsidRPr="00692515">
        <w:rPr>
          <w:sz w:val="20"/>
          <w:szCs w:val="20"/>
        </w:rPr>
        <w:fldChar w:fldCharType="end"/>
      </w:r>
      <w:r w:rsidRPr="00692515">
        <w:rPr>
          <w:sz w:val="20"/>
          <w:szCs w:val="20"/>
        </w:rPr>
        <w:t xml:space="preserve"> - Formatação dos pacotes para MQTT</w:t>
      </w:r>
      <w:r w:rsidR="007164E4" w:rsidRPr="00692515">
        <w:rPr>
          <w:sz w:val="20"/>
          <w:szCs w:val="20"/>
        </w:rPr>
        <w:t xml:space="preserve"> </w:t>
      </w:r>
    </w:p>
    <w:p w14:paraId="42F7FC27" w14:textId="47AB2BFD" w:rsidR="007164E4" w:rsidRDefault="7E0172A5" w:rsidP="7E0172A5">
      <w:pPr>
        <w:pStyle w:val="Legenda"/>
        <w:rPr>
          <w:i w:val="0"/>
          <w:iCs w:val="0"/>
        </w:rPr>
      </w:pPr>
      <w:r w:rsidRPr="7E0172A5">
        <w:rPr>
          <w:i w:val="0"/>
          <w:iCs w:val="0"/>
        </w:rPr>
        <w:t>Nesta imagem mostramos como nós desejamos formatar os nossos dados de sensores num único pacote de mensagem enviado pelo Nó de modo a reduzir o número de mensagens enviadas para o broker.</w:t>
      </w:r>
    </w:p>
    <w:p w14:paraId="40CD6C65" w14:textId="0AB3E966" w:rsidR="007164E4" w:rsidRDefault="7E0172A5" w:rsidP="7E0172A5">
      <w:pPr>
        <w:pStyle w:val="Legenda"/>
        <w:rPr>
          <w:i w:val="0"/>
          <w:iCs w:val="0"/>
        </w:rPr>
      </w:pPr>
      <w:r w:rsidRPr="7E0172A5">
        <w:rPr>
          <w:i w:val="0"/>
          <w:iCs w:val="0"/>
        </w:rPr>
        <w:t xml:space="preserve">A informação está em formato </w:t>
      </w:r>
      <w:proofErr w:type="spellStart"/>
      <w:r w:rsidRPr="7E0172A5">
        <w:rPr>
          <w:i w:val="0"/>
          <w:iCs w:val="0"/>
        </w:rPr>
        <w:t>ascii</w:t>
      </w:r>
      <w:proofErr w:type="spellEnd"/>
      <w:r w:rsidRPr="7E0172A5">
        <w:rPr>
          <w:i w:val="0"/>
          <w:iCs w:val="0"/>
        </w:rPr>
        <w:t xml:space="preserve"> separada por caracteres especiais também em </w:t>
      </w:r>
      <w:proofErr w:type="spellStart"/>
      <w:r w:rsidRPr="7E0172A5">
        <w:rPr>
          <w:i w:val="0"/>
          <w:iCs w:val="0"/>
        </w:rPr>
        <w:t>ascii</w:t>
      </w:r>
      <w:proofErr w:type="spellEnd"/>
      <w:r w:rsidRPr="7E0172A5">
        <w:rPr>
          <w:i w:val="0"/>
          <w:iCs w:val="0"/>
        </w:rPr>
        <w:t xml:space="preserve">, pois desta maneira é mais fácil integrar nas bases de dados da empresa, ou até, ser recebido e exportado para </w:t>
      </w:r>
      <w:proofErr w:type="spellStart"/>
      <w:r w:rsidRPr="7E0172A5">
        <w:rPr>
          <w:i w:val="0"/>
          <w:iCs w:val="0"/>
        </w:rPr>
        <w:t>excel</w:t>
      </w:r>
      <w:proofErr w:type="spellEnd"/>
      <w:r w:rsidRPr="7E0172A5">
        <w:rPr>
          <w:i w:val="0"/>
          <w:iCs w:val="0"/>
        </w:rPr>
        <w:t xml:space="preserve"> com um script simples. Pois as informações estão já “empacotadas” em </w:t>
      </w:r>
      <w:proofErr w:type="spellStart"/>
      <w:r w:rsidRPr="7E0172A5">
        <w:rPr>
          <w:i w:val="0"/>
          <w:iCs w:val="0"/>
        </w:rPr>
        <w:t>slots</w:t>
      </w:r>
      <w:proofErr w:type="spellEnd"/>
      <w:r w:rsidRPr="7E0172A5">
        <w:rPr>
          <w:i w:val="0"/>
          <w:iCs w:val="0"/>
        </w:rPr>
        <w:t xml:space="preserve"> específicos sendo que cada </w:t>
      </w:r>
      <w:proofErr w:type="spellStart"/>
      <w:r w:rsidRPr="7E0172A5">
        <w:rPr>
          <w:i w:val="0"/>
          <w:iCs w:val="0"/>
        </w:rPr>
        <w:t>slot</w:t>
      </w:r>
      <w:proofErr w:type="spellEnd"/>
      <w:r w:rsidRPr="7E0172A5">
        <w:rPr>
          <w:i w:val="0"/>
          <w:iCs w:val="0"/>
        </w:rPr>
        <w:t xml:space="preserve"> está limitado por um carácter especial </w:t>
      </w:r>
      <w:proofErr w:type="gramStart"/>
      <w:r w:rsidRPr="7E0172A5">
        <w:rPr>
          <w:i w:val="0"/>
          <w:iCs w:val="0"/>
        </w:rPr>
        <w:t>( €</w:t>
      </w:r>
      <w:proofErr w:type="gramEnd"/>
      <w:r w:rsidRPr="7E0172A5">
        <w:rPr>
          <w:i w:val="0"/>
          <w:iCs w:val="0"/>
        </w:rPr>
        <w:t>, $, #, *</w:t>
      </w:r>
      <w:proofErr w:type="gramStart"/>
      <w:r w:rsidRPr="7E0172A5">
        <w:rPr>
          <w:i w:val="0"/>
          <w:iCs w:val="0"/>
        </w:rPr>
        <w:t>, !</w:t>
      </w:r>
      <w:proofErr w:type="gramEnd"/>
      <w:r w:rsidRPr="7E0172A5">
        <w:rPr>
          <w:i w:val="0"/>
          <w:iCs w:val="0"/>
        </w:rPr>
        <w:t xml:space="preserve"> )</w:t>
      </w:r>
    </w:p>
    <w:p w14:paraId="47DD211B" w14:textId="77777777" w:rsidR="00414C33" w:rsidRPr="001F3118" w:rsidRDefault="00414C33" w:rsidP="00414C33">
      <w:pPr>
        <w:pStyle w:val="Legenda"/>
        <w:jc w:val="both"/>
        <w:rPr>
          <w:i w:val="0"/>
          <w:iCs w:val="0"/>
        </w:rPr>
      </w:pPr>
    </w:p>
    <w:p w14:paraId="658B316D" w14:textId="45EE2584" w:rsidR="0044355C" w:rsidRPr="001F3118" w:rsidRDefault="0044355C" w:rsidP="00212212">
      <w:pPr>
        <w:pStyle w:val="Corpodetexto"/>
        <w:jc w:val="center"/>
      </w:pPr>
      <w:r w:rsidRPr="001F3118">
        <w:rPr>
          <w:noProof/>
        </w:rPr>
        <w:lastRenderedPageBreak/>
        <w:drawing>
          <wp:inline distT="0" distB="0" distL="0" distR="0" wp14:anchorId="2870031D" wp14:editId="1BC1FD24">
            <wp:extent cx="5601810" cy="3415254"/>
            <wp:effectExtent l="0" t="0" r="0" b="0"/>
            <wp:docPr id="1440684285" name="Picture 6" descr="Uma imagem com texto, captura de ecrã, diagrama, Tipo de letra&#10;&#10;Os conteúdos gerados por IA podem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Uma imagem com texto, captura de ecrã, diagrama, Tipo de letra&#10;&#10;Os conteúdos gerados por IA podem estar incorretos.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2066" cy="34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382841" w14:textId="77777777" w:rsidR="001A67AE" w:rsidRDefault="001A67AE" w:rsidP="001A67AE">
      <w:pPr>
        <w:pStyle w:val="Corpodetexto"/>
      </w:pPr>
    </w:p>
    <w:p w14:paraId="42874053" w14:textId="3C2A80BB" w:rsidR="59F4F46D" w:rsidRPr="001F3118" w:rsidRDefault="59F4F46D" w:rsidP="4CDDD69C">
      <w:pPr>
        <w:pStyle w:val="Corpodetexto"/>
        <w:ind w:firstLine="709"/>
        <w:jc w:val="both"/>
      </w:pPr>
      <w:r w:rsidRPr="001F3118">
        <w:t xml:space="preserve">Os sensores são responsáveis pela recolha dos dados ambientais, que são posteriormente enviados </w:t>
      </w:r>
      <w:r w:rsidR="14ED9D04" w:rsidRPr="001F3118">
        <w:t>para o</w:t>
      </w:r>
      <w:r w:rsidRPr="001F3118">
        <w:t xml:space="preserve"> microcontrolador ESP32. Este realiza o processamento das informações e gere a comunicação com o módulo P</w:t>
      </w:r>
      <w:r w:rsidR="0017215C">
        <w:t>O</w:t>
      </w:r>
      <w:r w:rsidRPr="001F3118">
        <w:t>E (</w:t>
      </w:r>
      <w:proofErr w:type="spellStart"/>
      <w:r w:rsidRPr="001F3118">
        <w:t>Power</w:t>
      </w:r>
      <w:proofErr w:type="spellEnd"/>
      <w:r w:rsidRPr="001F3118">
        <w:t xml:space="preserve"> </w:t>
      </w:r>
      <w:proofErr w:type="spellStart"/>
      <w:r w:rsidRPr="001F3118">
        <w:t>over</w:t>
      </w:r>
      <w:proofErr w:type="spellEnd"/>
      <w:r w:rsidRPr="001F3118">
        <w:t xml:space="preserve"> Ethernet). O módulo P</w:t>
      </w:r>
      <w:r w:rsidR="0017215C">
        <w:t>O</w:t>
      </w:r>
      <w:r w:rsidRPr="001F3118">
        <w:t xml:space="preserve">E, por sua vez, fornece energia a todo o sistema e assegura a transmissão dos dados processados através da ligação Ethernet. </w:t>
      </w:r>
    </w:p>
    <w:p w14:paraId="4DA8FACB" w14:textId="77777777" w:rsidR="00121945" w:rsidRPr="001F3118" w:rsidRDefault="001F6F87">
      <w:pPr>
        <w:pStyle w:val="Ttulo1"/>
      </w:pPr>
      <w:proofErr w:type="spellStart"/>
      <w:r w:rsidRPr="001F3118">
        <w:lastRenderedPageBreak/>
        <w:t>Key</w:t>
      </w:r>
      <w:proofErr w:type="spellEnd"/>
      <w:r w:rsidRPr="001F3118">
        <w:t xml:space="preserve"> </w:t>
      </w:r>
      <w:proofErr w:type="spellStart"/>
      <w:r w:rsidRPr="001F3118">
        <w:t>milestones</w:t>
      </w:r>
      <w:proofErr w:type="spellEnd"/>
    </w:p>
    <w:p w14:paraId="75E730F0" w14:textId="033B44BB" w:rsidR="00121945" w:rsidRPr="001F3118" w:rsidRDefault="00AE3D48" w:rsidP="00E64649">
      <w:pPr>
        <w:pStyle w:val="Corpodetexto"/>
        <w:keepNext/>
      </w:pPr>
      <w:r w:rsidRPr="001F3118">
        <w:rPr>
          <w:noProof/>
        </w:rPr>
        <w:drawing>
          <wp:inline distT="0" distB="0" distL="0" distR="0" wp14:anchorId="6EC3A455" wp14:editId="48B14BB8">
            <wp:extent cx="6116955" cy="3302635"/>
            <wp:effectExtent l="0" t="0" r="0" b="0"/>
            <wp:docPr id="1022346278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955" cy="3302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80B1D" w:rsidRPr="001F3118">
        <w:br/>
      </w:r>
      <w:r w:rsidR="00080B1D" w:rsidRPr="001F3118">
        <w:br/>
      </w:r>
      <w:r w:rsidR="00391FB0" w:rsidRPr="001F3118">
        <w:t>Este ser</w:t>
      </w:r>
      <w:r w:rsidR="00B234B8" w:rsidRPr="001F3118">
        <w:t xml:space="preserve">á o nosso novo </w:t>
      </w:r>
      <w:r w:rsidR="008544B5" w:rsidRPr="001F3118">
        <w:t>plano</w:t>
      </w:r>
      <w:r w:rsidR="00F4270C" w:rsidRPr="001F3118">
        <w:t>, após a</w:t>
      </w:r>
      <w:r w:rsidR="0002362D" w:rsidRPr="001F3118">
        <w:t xml:space="preserve">s devidas alterações </w:t>
      </w:r>
      <w:r w:rsidR="009D5A20" w:rsidRPr="001F3118">
        <w:t xml:space="preserve">para </w:t>
      </w:r>
      <w:r w:rsidR="000C450C" w:rsidRPr="001F3118">
        <w:t>a</w:t>
      </w:r>
      <w:r w:rsidR="00FC6229" w:rsidRPr="001F3118">
        <w:t xml:space="preserve">comodar </w:t>
      </w:r>
      <w:r w:rsidR="00EA4CF5" w:rsidRPr="001F3118">
        <w:t xml:space="preserve">com a redução de tempo alocado para a </w:t>
      </w:r>
      <w:r w:rsidR="00FB1B01" w:rsidRPr="001F3118">
        <w:t xml:space="preserve">realização </w:t>
      </w:r>
      <w:r w:rsidR="00996CC8" w:rsidRPr="001F3118">
        <w:t>da documentação da fase M2 e</w:t>
      </w:r>
      <w:r w:rsidR="00F664A9" w:rsidRPr="001F3118">
        <w:t xml:space="preserve"> ainda </w:t>
      </w:r>
      <w:r w:rsidR="000E7A5A" w:rsidRPr="001F3118">
        <w:t>a</w:t>
      </w:r>
      <w:r w:rsidR="00996CC8" w:rsidRPr="001F3118">
        <w:t xml:space="preserve"> </w:t>
      </w:r>
      <w:r w:rsidR="000E7A5A" w:rsidRPr="001F3118">
        <w:rPr>
          <w:rFonts w:ascii="Segoe UI Emoji" w:hAnsi="Segoe UI Emoji" w:cs="Segoe UI Emoji"/>
        </w:rPr>
        <w:t>adição d</w:t>
      </w:r>
      <w:r w:rsidR="001F335B" w:rsidRPr="001F3118">
        <w:rPr>
          <w:rFonts w:ascii="Segoe UI Emoji" w:hAnsi="Segoe UI Emoji" w:cs="Segoe UI Emoji"/>
        </w:rPr>
        <w:t>a fase de documentação M4.</w:t>
      </w:r>
      <w:r w:rsidR="009B1DF3" w:rsidRPr="001F3118">
        <w:rPr>
          <w:rFonts w:ascii="Segoe UI Emoji" w:hAnsi="Segoe UI Emoji" w:cs="Segoe UI Emoji"/>
        </w:rPr>
        <w:t xml:space="preserve"> </w:t>
      </w:r>
      <w:r w:rsidR="00535487" w:rsidRPr="001F3118">
        <w:rPr>
          <w:rFonts w:ascii="Segoe UI Emoji" w:hAnsi="Segoe UI Emoji" w:cs="Segoe UI Emoji"/>
        </w:rPr>
        <w:t xml:space="preserve">Estes ajustes, em </w:t>
      </w:r>
      <w:r w:rsidR="00177F7E" w:rsidRPr="001F3118">
        <w:rPr>
          <w:rFonts w:ascii="Segoe UI Emoji" w:hAnsi="Segoe UI Emoji" w:cs="Segoe UI Emoji"/>
        </w:rPr>
        <w:t>princípio</w:t>
      </w:r>
      <w:r w:rsidR="0087496B" w:rsidRPr="001F3118">
        <w:rPr>
          <w:rFonts w:ascii="Segoe UI Emoji" w:hAnsi="Segoe UI Emoji" w:cs="Segoe UI Emoji"/>
        </w:rPr>
        <w:t>,</w:t>
      </w:r>
      <w:r w:rsidR="00535487" w:rsidRPr="001F3118">
        <w:rPr>
          <w:rFonts w:ascii="Segoe UI Emoji" w:hAnsi="Segoe UI Emoji" w:cs="Segoe UI Emoji"/>
        </w:rPr>
        <w:t xml:space="preserve"> não terão </w:t>
      </w:r>
      <w:r w:rsidR="00A974E8" w:rsidRPr="001F3118">
        <w:rPr>
          <w:rFonts w:ascii="Segoe UI Emoji" w:hAnsi="Segoe UI Emoji" w:cs="Segoe UI Emoji"/>
        </w:rPr>
        <w:t>um impacto significativo</w:t>
      </w:r>
      <w:r w:rsidR="0087496B" w:rsidRPr="001F3118">
        <w:rPr>
          <w:rFonts w:ascii="Segoe UI Emoji" w:hAnsi="Segoe UI Emoji" w:cs="Segoe UI Emoji"/>
        </w:rPr>
        <w:t>,</w:t>
      </w:r>
      <w:r w:rsidR="00A974E8" w:rsidRPr="001F3118">
        <w:rPr>
          <w:rFonts w:ascii="Segoe UI Emoji" w:hAnsi="Segoe UI Emoji" w:cs="Segoe UI Emoji"/>
        </w:rPr>
        <w:t xml:space="preserve"> visto que</w:t>
      </w:r>
      <w:r w:rsidR="0087496B" w:rsidRPr="001F3118">
        <w:rPr>
          <w:rFonts w:ascii="Segoe UI Emoji" w:hAnsi="Segoe UI Emoji" w:cs="Segoe UI Emoji"/>
        </w:rPr>
        <w:t xml:space="preserve">, </w:t>
      </w:r>
      <w:r w:rsidR="00721681" w:rsidRPr="001F3118">
        <w:rPr>
          <w:rFonts w:ascii="Segoe UI Emoji" w:hAnsi="Segoe UI Emoji" w:cs="Segoe UI Emoji"/>
        </w:rPr>
        <w:t xml:space="preserve">nesta fase de documentação não haverá </w:t>
      </w:r>
      <w:r w:rsidR="00E5192C" w:rsidRPr="001F3118">
        <w:rPr>
          <w:rFonts w:ascii="Segoe UI Emoji" w:hAnsi="Segoe UI Emoji" w:cs="Segoe UI Emoji"/>
        </w:rPr>
        <w:t xml:space="preserve">grandes alterações em relação à fase anterior, e a fase de documentação M4 será feita em paralelo com o desenvolvimento do </w:t>
      </w:r>
      <w:r w:rsidR="00177F7E" w:rsidRPr="001F3118">
        <w:rPr>
          <w:rFonts w:ascii="Segoe UI Emoji" w:hAnsi="Segoe UI Emoji" w:cs="Segoe UI Emoji"/>
        </w:rPr>
        <w:t>projeto.</w:t>
      </w:r>
    </w:p>
    <w:p w14:paraId="414D703B" w14:textId="07EEDAEE" w:rsidR="00121945" w:rsidRPr="001F3118" w:rsidRDefault="001F6F87">
      <w:pPr>
        <w:pStyle w:val="Ttulo2"/>
      </w:pPr>
      <w:proofErr w:type="spellStart"/>
      <w:r w:rsidRPr="001F3118">
        <w:t>Progress</w:t>
      </w:r>
      <w:proofErr w:type="spellEnd"/>
      <w:r w:rsidRPr="001F3118">
        <w:t xml:space="preserve"> </w:t>
      </w:r>
      <w:proofErr w:type="spellStart"/>
      <w:r w:rsidRPr="001F3118">
        <w:t>and</w:t>
      </w:r>
      <w:proofErr w:type="spellEnd"/>
      <w:r w:rsidRPr="001F3118">
        <w:t xml:space="preserve"> </w:t>
      </w:r>
      <w:proofErr w:type="spellStart"/>
      <w:r w:rsidRPr="001F3118">
        <w:t>deviation</w:t>
      </w:r>
      <w:proofErr w:type="spellEnd"/>
      <w:r w:rsidRPr="001F3118">
        <w:t xml:space="preserve"> </w:t>
      </w:r>
      <w:proofErr w:type="spellStart"/>
      <w:r w:rsidRPr="001F3118">
        <w:t>from</w:t>
      </w:r>
      <w:proofErr w:type="spellEnd"/>
      <w:r w:rsidRPr="001F3118">
        <w:t xml:space="preserve"> </w:t>
      </w:r>
      <w:proofErr w:type="spellStart"/>
      <w:r w:rsidRPr="001F3118">
        <w:t>plan</w:t>
      </w:r>
      <w:proofErr w:type="spellEnd"/>
    </w:p>
    <w:p w14:paraId="40A7A69D" w14:textId="14B4DD5E" w:rsidR="006D0F2E" w:rsidRPr="001F3118" w:rsidRDefault="006D0F2E" w:rsidP="006D0F2E">
      <w:r w:rsidRPr="001F3118">
        <w:rPr>
          <w:b/>
          <w:bCs/>
        </w:rPr>
        <w:t>Fase 1 - Documentação M2</w:t>
      </w:r>
      <w:r w:rsidRPr="001F3118">
        <w:t>: Esta fase, serve para indicar o tempo que vamos estar a escrever a documentação M2 pedida pela cadeira de Projeto Industrial. Sendo que iremos aproveitar para agregar as várias documentações necessárias para perceber melhor o que tem de ser realizado.</w:t>
      </w:r>
    </w:p>
    <w:p w14:paraId="5AEBE26B" w14:textId="52DBE877" w:rsidR="006D0F2E" w:rsidRPr="001F3118" w:rsidRDefault="006D0F2E" w:rsidP="006D0F2E"/>
    <w:p w14:paraId="5E4E7E5C" w14:textId="534163A1" w:rsidR="0206B82F" w:rsidRPr="001F3118" w:rsidRDefault="0206B82F" w:rsidP="0206B82F">
      <w:r w:rsidRPr="001F3118">
        <w:rPr>
          <w:b/>
          <w:bCs/>
        </w:rPr>
        <w:t>Atualização</w:t>
      </w:r>
      <w:r w:rsidRPr="001F3118">
        <w:t xml:space="preserve">: Por motivos fora do nosso controlo, </w:t>
      </w:r>
      <w:r w:rsidRPr="001F3118">
        <w:rPr>
          <w:szCs w:val="22"/>
        </w:rPr>
        <w:t>o tempo disponível para desenvolver a documentação da fase 2 foi reduzido em uma semana. Não prevemos que este imprevisto tenha um impacto significativo no plano do projeto.</w:t>
      </w:r>
    </w:p>
    <w:p w14:paraId="555CC1D9" w14:textId="616ACC0F" w:rsidR="3BFF9BA2" w:rsidRPr="001F3118" w:rsidRDefault="3BFF9BA2" w:rsidP="3BFF9BA2">
      <w:pPr>
        <w:rPr>
          <w:szCs w:val="22"/>
        </w:rPr>
      </w:pPr>
    </w:p>
    <w:p w14:paraId="3EFD2E42" w14:textId="3B5F8407" w:rsidR="006D0F2E" w:rsidRPr="001F3118" w:rsidRDefault="006D0F2E" w:rsidP="006D0F2E">
      <w:r w:rsidRPr="001F3118">
        <w:rPr>
          <w:b/>
          <w:bCs/>
        </w:rPr>
        <w:t>Fase 2 - Documentação M3</w:t>
      </w:r>
      <w:r w:rsidRPr="001F3118">
        <w:t>: Processo de documentação da realização do projeto tal como descrito para a cadeira de Projeto Industrial.</w:t>
      </w:r>
    </w:p>
    <w:p w14:paraId="11E464D5" w14:textId="4FC7B1AE" w:rsidR="006D0F2E" w:rsidRPr="001F3118" w:rsidRDefault="006D0F2E" w:rsidP="006D0F2E"/>
    <w:p w14:paraId="01FD0478" w14:textId="64E1222B" w:rsidR="006D0F2E" w:rsidRPr="001F3118" w:rsidRDefault="006D0F2E" w:rsidP="006D0F2E">
      <w:r w:rsidRPr="001F3118">
        <w:rPr>
          <w:b/>
          <w:bCs/>
        </w:rPr>
        <w:t>Fase 3 - Análise documentos de hardware</w:t>
      </w:r>
      <w:r w:rsidRPr="001F3118">
        <w:t>: Obter o máximo de documentação do hardware e software que iremos usar para analisarmos e podermos fazer um plano correto sobre o que têm de ser realizado.</w:t>
      </w:r>
    </w:p>
    <w:p w14:paraId="62A10ED6" w14:textId="0461C58E" w:rsidR="006D0F2E" w:rsidRPr="001F3118" w:rsidRDefault="006D0F2E" w:rsidP="006D0F2E"/>
    <w:p w14:paraId="57C31E21" w14:textId="15848648" w:rsidR="006D0F2E" w:rsidRPr="001F3118" w:rsidRDefault="006D0F2E" w:rsidP="006D0F2E">
      <w:r w:rsidRPr="001F3118">
        <w:rPr>
          <w:b/>
          <w:bCs/>
        </w:rPr>
        <w:t xml:space="preserve">Fase 4 - Ligar e testar sensores: </w:t>
      </w:r>
      <w:r w:rsidRPr="001F3118">
        <w:t>Obter os sensores, e montar os vários circuitos de acomodação dos sensores para as entradas do microcontrolador/Microprocessador.</w:t>
      </w:r>
    </w:p>
    <w:p w14:paraId="7367C887" w14:textId="473D5D6E" w:rsidR="006D0F2E" w:rsidRPr="001F3118" w:rsidRDefault="006D0F2E" w:rsidP="006D0F2E"/>
    <w:p w14:paraId="6F84DC80" w14:textId="1F06B2C4" w:rsidR="006D0F2E" w:rsidRPr="001F3118" w:rsidRDefault="006D0F2E" w:rsidP="006D0F2E">
      <w:r w:rsidRPr="001F3118">
        <w:rPr>
          <w:b/>
          <w:bCs/>
        </w:rPr>
        <w:t xml:space="preserve">Fase 5 - Testes MQTT: </w:t>
      </w:r>
      <w:r w:rsidRPr="001F3118">
        <w:t xml:space="preserve">Fazer pequenos testes com o protocolo MQTT e uma base de dados para aprendermos e testarmos como integrar corretamente os dados </w:t>
      </w:r>
      <w:proofErr w:type="spellStart"/>
      <w:r w:rsidRPr="001F3118">
        <w:t>dummy</w:t>
      </w:r>
      <w:proofErr w:type="spellEnd"/>
      <w:r w:rsidRPr="001F3118">
        <w:t xml:space="preserve"> na base de dados </w:t>
      </w:r>
      <w:bookmarkStart w:id="0" w:name="_Int_vkZp9yP9"/>
      <w:proofErr w:type="spellStart"/>
      <w:r w:rsidRPr="001F3118">
        <w:t>dummy</w:t>
      </w:r>
      <w:bookmarkEnd w:id="0"/>
      <w:proofErr w:type="spellEnd"/>
      <w:r w:rsidRPr="001F3118">
        <w:t xml:space="preserve">. </w:t>
      </w:r>
    </w:p>
    <w:p w14:paraId="4C79FDEF" w14:textId="77777777" w:rsidR="00B22374" w:rsidRPr="001F3118" w:rsidRDefault="00B22374" w:rsidP="006D0F2E"/>
    <w:p w14:paraId="570C0546" w14:textId="00C31580" w:rsidR="006D0F2E" w:rsidRPr="001F3118" w:rsidRDefault="00B22374" w:rsidP="006D0F2E">
      <w:r w:rsidRPr="001F3118">
        <w:rPr>
          <w:b/>
          <w:bCs/>
        </w:rPr>
        <w:t>Fase 6 – Documentação M4</w:t>
      </w:r>
      <w:r w:rsidRPr="001F3118">
        <w:t>: Processo de documentação da realização do projeto tal como descrito para a cadeira de Projeto Industrial.</w:t>
      </w:r>
    </w:p>
    <w:p w14:paraId="3B211F85" w14:textId="77777777" w:rsidR="00B22374" w:rsidRPr="001F3118" w:rsidRDefault="00B22374" w:rsidP="006D0F2E">
      <w:pPr>
        <w:rPr>
          <w:b/>
          <w:bCs/>
        </w:rPr>
      </w:pPr>
    </w:p>
    <w:p w14:paraId="03332221" w14:textId="78F18722" w:rsidR="006D0F2E" w:rsidRPr="001F3118" w:rsidRDefault="006D0F2E" w:rsidP="006D0F2E">
      <w:r w:rsidRPr="001F3118">
        <w:rPr>
          <w:b/>
          <w:bCs/>
        </w:rPr>
        <w:t xml:space="preserve">Fase </w:t>
      </w:r>
      <w:r w:rsidR="14ED9D04" w:rsidRPr="001F3118">
        <w:rPr>
          <w:b/>
          <w:bCs/>
        </w:rPr>
        <w:t>7</w:t>
      </w:r>
      <w:r w:rsidRPr="001F3118">
        <w:rPr>
          <w:b/>
          <w:bCs/>
        </w:rPr>
        <w:t xml:space="preserve"> - Integração sensores com o MQTT:</w:t>
      </w:r>
      <w:r w:rsidRPr="001F3118">
        <w:t xml:space="preserve"> Fazer a ligação dos dados obtidos pelos sensores e enviar para a base de dados </w:t>
      </w:r>
      <w:proofErr w:type="spellStart"/>
      <w:r w:rsidRPr="001F3118">
        <w:t>dummy</w:t>
      </w:r>
      <w:proofErr w:type="spellEnd"/>
      <w:r w:rsidRPr="001F3118">
        <w:t>.</w:t>
      </w:r>
    </w:p>
    <w:p w14:paraId="5BB0FB57" w14:textId="7CA888F9" w:rsidR="006D0F2E" w:rsidRPr="001F3118" w:rsidRDefault="006D0F2E" w:rsidP="006D0F2E">
      <w:r w:rsidRPr="001F3118">
        <w:br/>
      </w:r>
      <w:r w:rsidRPr="001F3118">
        <w:rPr>
          <w:b/>
          <w:bCs/>
        </w:rPr>
        <w:t xml:space="preserve">Fase </w:t>
      </w:r>
      <w:r w:rsidR="14ED9D04" w:rsidRPr="001F3118">
        <w:rPr>
          <w:b/>
          <w:bCs/>
        </w:rPr>
        <w:t>8</w:t>
      </w:r>
      <w:r w:rsidRPr="001F3118">
        <w:rPr>
          <w:b/>
          <w:bCs/>
        </w:rPr>
        <w:t xml:space="preserve"> - Montagem da Alimentação POE:</w:t>
      </w:r>
      <w:r w:rsidRPr="001F3118">
        <w:t xml:space="preserve"> Fazer a montagem do circuito para ser alimentado por POE e realizar a montagem final do projeto. </w:t>
      </w:r>
    </w:p>
    <w:p w14:paraId="3C105353" w14:textId="527586C8" w:rsidR="006D0F2E" w:rsidRPr="001F3118" w:rsidRDefault="006D0F2E" w:rsidP="006D0F2E"/>
    <w:p w14:paraId="59596E11" w14:textId="1978014D" w:rsidR="006D0F2E" w:rsidRPr="001F3118" w:rsidRDefault="006D0F2E" w:rsidP="006D0F2E">
      <w:r w:rsidRPr="001F3118">
        <w:rPr>
          <w:b/>
          <w:bCs/>
        </w:rPr>
        <w:t xml:space="preserve">Fase </w:t>
      </w:r>
      <w:r w:rsidR="73A9AC79" w:rsidRPr="001F3118">
        <w:rPr>
          <w:b/>
          <w:bCs/>
        </w:rPr>
        <w:t>9</w:t>
      </w:r>
      <w:r w:rsidRPr="001F3118">
        <w:rPr>
          <w:b/>
          <w:bCs/>
        </w:rPr>
        <w:t xml:space="preserve"> - Analise de dados:</w:t>
      </w:r>
      <w:r w:rsidRPr="001F3118">
        <w:t xml:space="preserve"> Fazer a integração final dos dados dos sensores, mas desta vez na base de dados da </w:t>
      </w:r>
      <w:proofErr w:type="spellStart"/>
      <w:r w:rsidRPr="001F3118">
        <w:t>Ubiwhere</w:t>
      </w:r>
      <w:proofErr w:type="spellEnd"/>
      <w:r w:rsidRPr="001F3118">
        <w:t>. Caso corra bem, iremos ter uma interface visual para ler e confirmar os dados obtidos. Com isto, teremos o protótipo concluído e pronto para recolha e processamento de dados.</w:t>
      </w:r>
    </w:p>
    <w:p w14:paraId="56E076FD" w14:textId="29E2797F" w:rsidR="006D0F2E" w:rsidRPr="001F3118" w:rsidRDefault="006D0F2E" w:rsidP="006D0F2E"/>
    <w:p w14:paraId="7C41A890" w14:textId="17406032" w:rsidR="006D0F2E" w:rsidRPr="001F3118" w:rsidRDefault="006D0F2E" w:rsidP="006D0F2E">
      <w:r w:rsidRPr="001F3118">
        <w:rPr>
          <w:b/>
          <w:bCs/>
        </w:rPr>
        <w:t xml:space="preserve">Fase </w:t>
      </w:r>
      <w:r w:rsidR="5A242972" w:rsidRPr="001F3118">
        <w:rPr>
          <w:b/>
          <w:bCs/>
        </w:rPr>
        <w:t>10</w:t>
      </w:r>
      <w:r w:rsidRPr="001F3118">
        <w:rPr>
          <w:b/>
          <w:bCs/>
        </w:rPr>
        <w:t xml:space="preserve"> - Documentação Final:</w:t>
      </w:r>
      <w:r w:rsidRPr="001F3118">
        <w:t xml:space="preserve"> Escrita da Documentação final do projeto e agregação de todas as outras documentações prévias.</w:t>
      </w:r>
    </w:p>
    <w:p w14:paraId="7055C25E" w14:textId="77777777" w:rsidR="00121945" w:rsidRPr="001F3118" w:rsidRDefault="001F6F87">
      <w:pPr>
        <w:pStyle w:val="Ttulo2"/>
      </w:pPr>
      <w:proofErr w:type="spellStart"/>
      <w:r w:rsidRPr="001F3118">
        <w:t>Work</w:t>
      </w:r>
      <w:proofErr w:type="spellEnd"/>
      <w:r w:rsidRPr="001F3118">
        <w:t xml:space="preserve"> </w:t>
      </w:r>
      <w:proofErr w:type="spellStart"/>
      <w:r w:rsidRPr="001F3118">
        <w:t>plan</w:t>
      </w:r>
      <w:proofErr w:type="spellEnd"/>
      <w:r w:rsidRPr="001F3118">
        <w:t xml:space="preserve"> for </w:t>
      </w:r>
      <w:proofErr w:type="spellStart"/>
      <w:r w:rsidRPr="001F3118">
        <w:t>next</w:t>
      </w:r>
      <w:proofErr w:type="spellEnd"/>
      <w:r w:rsidRPr="001F3118">
        <w:t xml:space="preserve"> </w:t>
      </w:r>
      <w:proofErr w:type="spellStart"/>
      <w:r w:rsidRPr="001F3118">
        <w:t>iteration</w:t>
      </w:r>
      <w:proofErr w:type="spellEnd"/>
    </w:p>
    <w:p w14:paraId="339D0BE6" w14:textId="4C2C7303" w:rsidR="00677392" w:rsidRPr="001F3118" w:rsidRDefault="00677392">
      <w:pPr>
        <w:pStyle w:val="Corpodetexto"/>
      </w:pPr>
      <w:r w:rsidRPr="001F3118">
        <w:t>Para a próxima iteração</w:t>
      </w:r>
      <w:r w:rsidR="00930C5B" w:rsidRPr="001F3118">
        <w:t xml:space="preserve">, e apresentação de fase M3 de Projeto, temos previsto </w:t>
      </w:r>
      <w:r w:rsidR="00DA7CEF" w:rsidRPr="001F3118">
        <w:t>o desenvolvimento d</w:t>
      </w:r>
      <w:r w:rsidR="00510ADD" w:rsidRPr="001F3118">
        <w:t>e um protótipo crude para testar os sensores e integração dos mesmos com MQTT</w:t>
      </w:r>
      <w:r w:rsidR="00B657AC" w:rsidRPr="001F3118">
        <w:t>.</w:t>
      </w:r>
      <w:r w:rsidR="00B657AC" w:rsidRPr="001F3118">
        <w:br/>
      </w:r>
      <w:r w:rsidR="00B657AC" w:rsidRPr="001F3118">
        <w:br/>
      </w:r>
      <w:r w:rsidR="00B657AC" w:rsidRPr="001F3118">
        <w:rPr>
          <w:b/>
        </w:rPr>
        <w:t>Fase – Ligar e testar Sensores</w:t>
      </w:r>
      <w:r w:rsidR="00B657AC" w:rsidRPr="001F3118">
        <w:t xml:space="preserve">: Nesta fase </w:t>
      </w:r>
      <w:r w:rsidR="00014D87" w:rsidRPr="001F3118">
        <w:t xml:space="preserve">iremos ligar os sensores a um ESP32 onde iremos </w:t>
      </w:r>
      <w:r w:rsidR="004B056C" w:rsidRPr="001F3118">
        <w:t xml:space="preserve">receber os sinais, acomodar e </w:t>
      </w:r>
      <w:r w:rsidR="00D80C52" w:rsidRPr="001F3118">
        <w:t xml:space="preserve">inserir no </w:t>
      </w:r>
      <w:r w:rsidR="00331580" w:rsidRPr="001F3118">
        <w:t>ESP32 para mostrar num terminal UART, de modo a mostrar o funcionamento dos mesmos.</w:t>
      </w:r>
      <w:r w:rsidR="00DF1608" w:rsidRPr="001F3118">
        <w:t xml:space="preserve"> Sendo que esta informação, poderá já estar formatada para ser compatível com a base de dados da UBIWHERE</w:t>
      </w:r>
      <w:r w:rsidR="4CDDD69C">
        <w:t>.</w:t>
      </w:r>
    </w:p>
    <w:p w14:paraId="59C5C77F" w14:textId="436D4521" w:rsidR="00DF1608" w:rsidRPr="001F3118" w:rsidRDefault="00DF1608">
      <w:pPr>
        <w:pStyle w:val="Corpodetexto"/>
      </w:pPr>
    </w:p>
    <w:p w14:paraId="2E5516F9" w14:textId="02ED9D2E" w:rsidR="00DF1608" w:rsidRPr="001F3118" w:rsidRDefault="00DF1608">
      <w:pPr>
        <w:pStyle w:val="Corpodetexto"/>
      </w:pPr>
      <w:r w:rsidRPr="001F3118">
        <w:rPr>
          <w:b/>
        </w:rPr>
        <w:t>Fase – Testes de MQTT</w:t>
      </w:r>
      <w:r w:rsidRPr="001F3118">
        <w:t xml:space="preserve">: Nesta fase iremos fazer testes de MQTT para aprender a usar o protocolo com Wi-Fi pois é </w:t>
      </w:r>
      <w:r w:rsidR="00995583" w:rsidRPr="001F3118">
        <w:t>a que têm mais informações online.</w:t>
      </w:r>
      <w:r w:rsidR="00995583" w:rsidRPr="001F3118">
        <w:br/>
        <w:t xml:space="preserve">Após essa aprendizagem iremos </w:t>
      </w:r>
      <w:r w:rsidR="005E6B5B" w:rsidRPr="001F3118">
        <w:t>modificar o</w:t>
      </w:r>
      <w:r w:rsidR="004408E1" w:rsidRPr="001F3118">
        <w:t xml:space="preserve"> programa de modo a o mesmo funcionar por Ethernet</w:t>
      </w:r>
      <w:r w:rsidR="003B3098" w:rsidRPr="001F3118">
        <w:t xml:space="preserve"> em vez de Wi-Fi. Sendo que poderá ser necessário modificar algumas </w:t>
      </w:r>
      <w:r w:rsidR="002252CE" w:rsidRPr="001F3118">
        <w:t>bibliotecas para ser compatível</w:t>
      </w:r>
      <w:r w:rsidR="00B725D3" w:rsidRPr="001F3118">
        <w:t xml:space="preserve"> com as </w:t>
      </w:r>
      <w:r w:rsidR="004F039E" w:rsidRPr="001F3118">
        <w:t>bibliotecas</w:t>
      </w:r>
      <w:r w:rsidR="00B725D3" w:rsidRPr="001F3118">
        <w:t xml:space="preserve"> MQTT já existentes.</w:t>
      </w:r>
    </w:p>
    <w:p w14:paraId="367D253C" w14:textId="77777777" w:rsidR="00993B55" w:rsidRDefault="00993B55">
      <w:pPr>
        <w:rPr>
          <w:rFonts w:ascii="Liberation Sans" w:eastAsia="Noto Sans CJK SC Regular" w:hAnsi="Liberation Sans"/>
          <w:b/>
          <w:bCs/>
          <w:sz w:val="36"/>
          <w:szCs w:val="36"/>
        </w:rPr>
      </w:pPr>
      <w:r>
        <w:br w:type="page"/>
      </w:r>
    </w:p>
    <w:p w14:paraId="5B53F5E2" w14:textId="77777777" w:rsidR="00121945" w:rsidRPr="001F3118" w:rsidRDefault="001F6F87">
      <w:pPr>
        <w:pStyle w:val="Ttulo1"/>
      </w:pPr>
      <w:proofErr w:type="spellStart"/>
      <w:r w:rsidRPr="001F3118">
        <w:lastRenderedPageBreak/>
        <w:t>Risks</w:t>
      </w:r>
      <w:proofErr w:type="spellEnd"/>
    </w:p>
    <w:tbl>
      <w:tblPr>
        <w:tblW w:w="0" w:type="auto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90"/>
        <w:gridCol w:w="2010"/>
        <w:gridCol w:w="3180"/>
        <w:gridCol w:w="4020"/>
      </w:tblGrid>
      <w:tr w:rsidR="00DB0241" w:rsidRPr="001F3118" w14:paraId="5BA9EF5B" w14:textId="77777777">
        <w:trPr>
          <w:trHeight w:val="300"/>
        </w:trPr>
        <w:tc>
          <w:tcPr>
            <w:tcW w:w="39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0B49226B" w14:textId="77777777" w:rsidR="00DB0241" w:rsidRPr="001F3118" w:rsidRDefault="00DB0241" w:rsidP="00DB0241">
            <w:pPr>
              <w:pStyle w:val="Corpodetexto"/>
            </w:pPr>
            <w:r w:rsidRPr="001F3118">
              <w:rPr>
                <w:rFonts w:hint="cs"/>
              </w:rPr>
              <w:t>1</w:t>
            </w:r>
            <w:r w:rsidRPr="001F3118">
              <w:rPr>
                <w:rFonts w:ascii="Calibri" w:hAnsi="Calibri" w:cs="Calibri"/>
              </w:rPr>
              <w:t> </w:t>
            </w:r>
          </w:p>
        </w:tc>
        <w:tc>
          <w:tcPr>
            <w:tcW w:w="20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0FBA14DA" w14:textId="7C74BF2C" w:rsidR="00DB0241" w:rsidRPr="001F3118" w:rsidRDefault="00DB0241" w:rsidP="00981328">
            <w:pPr>
              <w:pStyle w:val="Corpodetexto"/>
              <w:jc w:val="center"/>
            </w:pPr>
            <w:r w:rsidRPr="001F3118">
              <w:rPr>
                <w:rFonts w:hint="cs"/>
              </w:rPr>
              <w:t>Risco de não demonstrabilidade</w:t>
            </w:r>
          </w:p>
        </w:tc>
        <w:tc>
          <w:tcPr>
            <w:tcW w:w="318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70BEA896" w14:textId="25D701A2" w:rsidR="00DB0241" w:rsidRPr="001F3118" w:rsidRDefault="00DB0241" w:rsidP="00981328">
            <w:pPr>
              <w:pStyle w:val="Corpodetexto"/>
              <w:jc w:val="center"/>
            </w:pPr>
            <w:r w:rsidRPr="001F3118">
              <w:rPr>
                <w:rFonts w:hint="cs"/>
              </w:rPr>
              <w:t>Falha de prazos, recursos desperdiçados e falha na entrega do produto.</w:t>
            </w:r>
          </w:p>
        </w:tc>
        <w:tc>
          <w:tcPr>
            <w:tcW w:w="402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D5687F0" w14:textId="44666710" w:rsidR="00DB0241" w:rsidRPr="001F3118" w:rsidRDefault="00DB0241" w:rsidP="00981328">
            <w:pPr>
              <w:pStyle w:val="Corpodetexto"/>
              <w:jc w:val="center"/>
            </w:pPr>
            <w:r w:rsidRPr="001F3118">
              <w:rPr>
                <w:rFonts w:hint="cs"/>
              </w:rPr>
              <w:t>Planeamento detalhado com cronograma realista, definição de prazos de entrega e revisões periódicas de progresso.</w:t>
            </w:r>
          </w:p>
        </w:tc>
      </w:tr>
      <w:tr w:rsidR="00DB0241" w:rsidRPr="001F3118" w14:paraId="5810E24B" w14:textId="77777777">
        <w:trPr>
          <w:trHeight w:val="300"/>
        </w:trPr>
        <w:tc>
          <w:tcPr>
            <w:tcW w:w="39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10BBDCC8" w14:textId="071C6BD8" w:rsidR="00DB0241" w:rsidRPr="001F3118" w:rsidRDefault="00A93565" w:rsidP="00DB0241">
            <w:pPr>
              <w:pStyle w:val="Corpodetexto"/>
            </w:pPr>
            <w:r w:rsidRPr="001F3118">
              <w:t>2</w:t>
            </w:r>
          </w:p>
        </w:tc>
        <w:tc>
          <w:tcPr>
            <w:tcW w:w="20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1211A925" w14:textId="097511C5" w:rsidR="00DB0241" w:rsidRPr="001F3118" w:rsidRDefault="00DB0241" w:rsidP="00981328">
            <w:pPr>
              <w:pStyle w:val="Corpodetexto"/>
              <w:jc w:val="center"/>
            </w:pPr>
            <w:r w:rsidRPr="001F3118">
              <w:rPr>
                <w:rFonts w:hint="cs"/>
              </w:rPr>
              <w:t>Erros técnicos</w:t>
            </w:r>
          </w:p>
        </w:tc>
        <w:tc>
          <w:tcPr>
            <w:tcW w:w="318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4A92A4AB" w14:textId="6B37601F" w:rsidR="00DB0241" w:rsidRPr="001F3118" w:rsidRDefault="00DB0241" w:rsidP="00981328">
            <w:pPr>
              <w:pStyle w:val="Corpodetexto"/>
              <w:jc w:val="center"/>
            </w:pPr>
            <w:r w:rsidRPr="001F3118">
              <w:rPr>
                <w:rFonts w:hint="cs"/>
              </w:rPr>
              <w:t>Falhas de funcionamento, leituras incorretas de sensores.</w:t>
            </w:r>
          </w:p>
        </w:tc>
        <w:tc>
          <w:tcPr>
            <w:tcW w:w="402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76C3FEBF" w14:textId="466F6FE2" w:rsidR="00DB0241" w:rsidRPr="001F3118" w:rsidRDefault="00DB0241" w:rsidP="00981328">
            <w:pPr>
              <w:pStyle w:val="Corpodetexto"/>
              <w:jc w:val="center"/>
            </w:pPr>
            <w:r w:rsidRPr="001F3118">
              <w:rPr>
                <w:rFonts w:hint="cs"/>
              </w:rPr>
              <w:t xml:space="preserve">Testes unitários e integrados, revisão de código, uso de </w:t>
            </w:r>
            <w:proofErr w:type="spellStart"/>
            <w:r w:rsidRPr="001F3118">
              <w:rPr>
                <w:rFonts w:hint="cs"/>
              </w:rPr>
              <w:t>watchdogs</w:t>
            </w:r>
            <w:proofErr w:type="spellEnd"/>
            <w:r w:rsidRPr="001F3118">
              <w:rPr>
                <w:rFonts w:hint="cs"/>
              </w:rPr>
              <w:t>, e validação do hardware antes da integração.</w:t>
            </w:r>
          </w:p>
        </w:tc>
      </w:tr>
      <w:tr w:rsidR="00DB0241" w:rsidRPr="001F3118" w14:paraId="464ABD48" w14:textId="77777777">
        <w:trPr>
          <w:trHeight w:val="300"/>
        </w:trPr>
        <w:tc>
          <w:tcPr>
            <w:tcW w:w="39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1AC6294C" w14:textId="0FD2AC2F" w:rsidR="00DB0241" w:rsidRPr="001F3118" w:rsidRDefault="00A93565" w:rsidP="00DB0241">
            <w:pPr>
              <w:pStyle w:val="Corpodetexto"/>
            </w:pPr>
            <w:r w:rsidRPr="001F3118">
              <w:rPr>
                <w:rFonts w:cs="Calibri"/>
              </w:rPr>
              <w:t>3</w:t>
            </w:r>
            <w:r w:rsidR="00DB0241" w:rsidRPr="001F3118">
              <w:rPr>
                <w:rFonts w:ascii="Calibri" w:hAnsi="Calibri" w:cs="Calibri"/>
              </w:rPr>
              <w:t> </w:t>
            </w:r>
          </w:p>
        </w:tc>
        <w:tc>
          <w:tcPr>
            <w:tcW w:w="20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F2AF81D" w14:textId="3C241D39" w:rsidR="00DB0241" w:rsidRPr="001F3118" w:rsidRDefault="00DB0241" w:rsidP="00981328">
            <w:pPr>
              <w:pStyle w:val="Corpodetexto"/>
              <w:jc w:val="center"/>
            </w:pPr>
            <w:r w:rsidRPr="001F3118">
              <w:rPr>
                <w:rFonts w:hint="cs"/>
              </w:rPr>
              <w:t>Risco de Comunicação</w:t>
            </w:r>
          </w:p>
        </w:tc>
        <w:tc>
          <w:tcPr>
            <w:tcW w:w="318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6E7D5084" w14:textId="5081F1AB" w:rsidR="00DB0241" w:rsidRPr="001F3118" w:rsidRDefault="00DB0241" w:rsidP="00981328">
            <w:pPr>
              <w:pStyle w:val="Corpodetexto"/>
              <w:jc w:val="center"/>
            </w:pPr>
            <w:r w:rsidRPr="001F3118">
              <w:rPr>
                <w:rFonts w:hint="cs"/>
              </w:rPr>
              <w:t>Perda de dados, desconexões MQTT, falha na transmissão para o servidor.</w:t>
            </w:r>
          </w:p>
        </w:tc>
        <w:tc>
          <w:tcPr>
            <w:tcW w:w="402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886CBF1" w14:textId="2420FE6C" w:rsidR="00DB0241" w:rsidRPr="001F3118" w:rsidRDefault="00DB0241" w:rsidP="00981328">
            <w:pPr>
              <w:pStyle w:val="Corpodetexto"/>
              <w:jc w:val="center"/>
            </w:pPr>
            <w:r w:rsidRPr="001F3118">
              <w:rPr>
                <w:rFonts w:hint="cs"/>
              </w:rPr>
              <w:t>Implementar reconexão automática, implementação de protocolo alternativo de comunicação armazenamento temporário local.</w:t>
            </w:r>
          </w:p>
        </w:tc>
      </w:tr>
      <w:tr w:rsidR="00DB0241" w:rsidRPr="001F3118" w14:paraId="2F304AFA" w14:textId="77777777">
        <w:trPr>
          <w:trHeight w:val="300"/>
        </w:trPr>
        <w:tc>
          <w:tcPr>
            <w:tcW w:w="39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C4C601A" w14:textId="2B9605FD" w:rsidR="00DB0241" w:rsidRPr="001F3118" w:rsidRDefault="00A93565" w:rsidP="00DB0241">
            <w:pPr>
              <w:pStyle w:val="Corpodetexto"/>
            </w:pPr>
            <w:r w:rsidRPr="001F3118">
              <w:rPr>
                <w:rFonts w:cs="Calibri"/>
              </w:rPr>
              <w:t>4</w:t>
            </w:r>
            <w:r w:rsidR="00DB0241" w:rsidRPr="001F3118">
              <w:rPr>
                <w:rFonts w:ascii="Calibri" w:hAnsi="Calibri" w:cs="Calibri"/>
              </w:rPr>
              <w:t> </w:t>
            </w:r>
          </w:p>
        </w:tc>
        <w:tc>
          <w:tcPr>
            <w:tcW w:w="20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90FA354" w14:textId="20CD2BC9" w:rsidR="00DB0241" w:rsidRPr="001F3118" w:rsidRDefault="00DB0241" w:rsidP="00981328">
            <w:pPr>
              <w:pStyle w:val="Corpodetexto"/>
              <w:jc w:val="center"/>
            </w:pPr>
            <w:r w:rsidRPr="001F3118">
              <w:rPr>
                <w:rFonts w:hint="cs"/>
              </w:rPr>
              <w:t>Riscos de Confiabilidade</w:t>
            </w:r>
          </w:p>
        </w:tc>
        <w:tc>
          <w:tcPr>
            <w:tcW w:w="318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47F9BE35" w14:textId="7A157A7C" w:rsidR="00DB0241" w:rsidRPr="001F3118" w:rsidRDefault="00DB0241" w:rsidP="00981328">
            <w:pPr>
              <w:pStyle w:val="Corpodetexto"/>
              <w:jc w:val="center"/>
            </w:pPr>
            <w:r w:rsidRPr="001F3118">
              <w:rPr>
                <w:rFonts w:hint="cs"/>
              </w:rPr>
              <w:t>Interrupções inesperadas, dados inconsistentes.</w:t>
            </w:r>
          </w:p>
        </w:tc>
        <w:tc>
          <w:tcPr>
            <w:tcW w:w="402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302D849" w14:textId="2508D74B" w:rsidR="00DB0241" w:rsidRPr="001F3118" w:rsidRDefault="00DB0241" w:rsidP="00981328">
            <w:pPr>
              <w:pStyle w:val="Corpodetexto"/>
              <w:jc w:val="center"/>
            </w:pPr>
            <w:r w:rsidRPr="001F3118">
              <w:rPr>
                <w:rFonts w:hint="cs"/>
              </w:rPr>
              <w:t xml:space="preserve">Uso de </w:t>
            </w:r>
            <w:proofErr w:type="spellStart"/>
            <w:r w:rsidRPr="001F3118">
              <w:rPr>
                <w:rFonts w:hint="cs"/>
              </w:rPr>
              <w:t>logs</w:t>
            </w:r>
            <w:proofErr w:type="spellEnd"/>
            <w:r w:rsidRPr="001F3118">
              <w:rPr>
                <w:rFonts w:hint="cs"/>
              </w:rPr>
              <w:t xml:space="preserve">, </w:t>
            </w:r>
            <w:proofErr w:type="spellStart"/>
            <w:r w:rsidRPr="001F3118">
              <w:rPr>
                <w:rFonts w:hint="cs"/>
              </w:rPr>
              <w:t>watchdog</w:t>
            </w:r>
            <w:proofErr w:type="spellEnd"/>
            <w:r w:rsidRPr="001F3118">
              <w:rPr>
                <w:rFonts w:hint="cs"/>
              </w:rPr>
              <w:t xml:space="preserve"> timer.</w:t>
            </w:r>
          </w:p>
        </w:tc>
      </w:tr>
      <w:tr w:rsidR="00DB0241" w:rsidRPr="001F3118" w14:paraId="7A3D0290" w14:textId="77777777">
        <w:trPr>
          <w:trHeight w:val="300"/>
        </w:trPr>
        <w:tc>
          <w:tcPr>
            <w:tcW w:w="39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6AB92638" w14:textId="371668D1" w:rsidR="00DB0241" w:rsidRPr="001F3118" w:rsidRDefault="00A93565" w:rsidP="00DB0241">
            <w:pPr>
              <w:pStyle w:val="Corpodetexto"/>
            </w:pPr>
            <w:r w:rsidRPr="001F3118">
              <w:rPr>
                <w:rFonts w:cs="Calibri"/>
              </w:rPr>
              <w:t>5</w:t>
            </w:r>
            <w:r w:rsidR="00DB0241" w:rsidRPr="001F3118">
              <w:rPr>
                <w:rFonts w:ascii="Calibri" w:hAnsi="Calibri" w:cs="Calibri"/>
              </w:rPr>
              <w:t> </w:t>
            </w:r>
          </w:p>
        </w:tc>
        <w:tc>
          <w:tcPr>
            <w:tcW w:w="20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BFC2488" w14:textId="5F380F9E" w:rsidR="00DB0241" w:rsidRPr="001F3118" w:rsidRDefault="00DB0241" w:rsidP="00981328">
            <w:pPr>
              <w:pStyle w:val="Corpodetexto"/>
              <w:jc w:val="center"/>
            </w:pPr>
            <w:r w:rsidRPr="001F3118">
              <w:rPr>
                <w:rFonts w:hint="cs"/>
              </w:rPr>
              <w:t>Riscos associados ao ambiente envolvente</w:t>
            </w:r>
          </w:p>
        </w:tc>
        <w:tc>
          <w:tcPr>
            <w:tcW w:w="318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73126EB6" w14:textId="04BC0328" w:rsidR="00DB0241" w:rsidRPr="001F3118" w:rsidRDefault="00DB0241" w:rsidP="00981328">
            <w:pPr>
              <w:pStyle w:val="Corpodetexto"/>
              <w:jc w:val="center"/>
            </w:pPr>
            <w:r w:rsidRPr="001F3118">
              <w:rPr>
                <w:rFonts w:hint="cs"/>
              </w:rPr>
              <w:t>A exposição ao clima pode danificar componentes e comprometer o funcionamento do produto</w:t>
            </w:r>
          </w:p>
        </w:tc>
        <w:tc>
          <w:tcPr>
            <w:tcW w:w="402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252E3F3E" w14:textId="4FAAB6F1" w:rsidR="00DB0241" w:rsidRPr="001F3118" w:rsidRDefault="00DB0241" w:rsidP="00981328">
            <w:pPr>
              <w:pStyle w:val="Corpodetexto"/>
              <w:jc w:val="center"/>
            </w:pPr>
            <w:r w:rsidRPr="001F3118">
              <w:rPr>
                <w:rFonts w:hint="cs"/>
              </w:rPr>
              <w:t xml:space="preserve">Boa fixação no lugar de implementação, uso de caixa estanque para melhor resistência a </w:t>
            </w:r>
            <w:r w:rsidR="728ACAD2" w:rsidRPr="001F3118">
              <w:t>água</w:t>
            </w:r>
            <w:r w:rsidRPr="001F3118">
              <w:rPr>
                <w:rFonts w:hint="cs"/>
              </w:rPr>
              <w:t xml:space="preserve"> e poeiras, usar materiais que não deformam com a temperatura.</w:t>
            </w:r>
          </w:p>
        </w:tc>
      </w:tr>
      <w:tr w:rsidR="3D1F8330" w:rsidRPr="001F3118" w14:paraId="24DA8215" w14:textId="77777777" w:rsidTr="3D1F8330">
        <w:trPr>
          <w:trHeight w:val="300"/>
        </w:trPr>
        <w:tc>
          <w:tcPr>
            <w:tcW w:w="39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4070FEF5" w14:textId="549F901B" w:rsidR="3D1F8330" w:rsidRPr="001F3118" w:rsidRDefault="4F0016BF" w:rsidP="3D1F8330">
            <w:pPr>
              <w:pStyle w:val="Corpodetexto"/>
              <w:rPr>
                <w:rFonts w:cs="Calibri"/>
              </w:rPr>
            </w:pPr>
            <w:r w:rsidRPr="001F3118">
              <w:rPr>
                <w:rFonts w:cs="Calibri"/>
              </w:rPr>
              <w:t>6</w:t>
            </w:r>
          </w:p>
        </w:tc>
        <w:tc>
          <w:tcPr>
            <w:tcW w:w="20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24D300D0" w14:textId="29DDB62F" w:rsidR="3D1F8330" w:rsidRPr="001F3118" w:rsidRDefault="6A08C024" w:rsidP="3D1F8330">
            <w:pPr>
              <w:pStyle w:val="Corpodetexto"/>
              <w:jc w:val="center"/>
            </w:pPr>
            <w:r w:rsidRPr="001F3118">
              <w:rPr>
                <w:szCs w:val="22"/>
              </w:rPr>
              <w:t>Risco de Estragar o Material</w:t>
            </w:r>
          </w:p>
        </w:tc>
        <w:tc>
          <w:tcPr>
            <w:tcW w:w="318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68360D37" w14:textId="70B392F3" w:rsidR="3D1F8330" w:rsidRPr="001F3118" w:rsidRDefault="1700DD8B" w:rsidP="3D1F8330">
            <w:pPr>
              <w:pStyle w:val="Corpodetexto"/>
              <w:jc w:val="center"/>
            </w:pPr>
            <w:r w:rsidRPr="001F3118">
              <w:rPr>
                <w:szCs w:val="22"/>
              </w:rPr>
              <w:t xml:space="preserve">Ter de </w:t>
            </w:r>
            <w:proofErr w:type="spellStart"/>
            <w:r w:rsidRPr="001F3118">
              <w:rPr>
                <w:szCs w:val="22"/>
              </w:rPr>
              <w:t>re</w:t>
            </w:r>
            <w:r w:rsidR="004F039E">
              <w:rPr>
                <w:szCs w:val="22"/>
              </w:rPr>
              <w:t>-</w:t>
            </w:r>
            <w:r w:rsidRPr="001F3118">
              <w:rPr>
                <w:szCs w:val="22"/>
              </w:rPr>
              <w:t>encomendar</w:t>
            </w:r>
            <w:proofErr w:type="spellEnd"/>
            <w:r w:rsidRPr="001F3118">
              <w:rPr>
                <w:szCs w:val="22"/>
              </w:rPr>
              <w:t xml:space="preserve"> material ou não conseguir entregar alguma funcionalidade do projeto devido a peças danificadas</w:t>
            </w:r>
          </w:p>
        </w:tc>
        <w:tc>
          <w:tcPr>
            <w:tcW w:w="402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60AF3E14" w14:textId="7A076395" w:rsidR="3D1F8330" w:rsidRPr="001F3118" w:rsidRDefault="00F0201E" w:rsidP="3D1F8330">
            <w:pPr>
              <w:pStyle w:val="Corpodetexto"/>
              <w:jc w:val="center"/>
            </w:pPr>
            <w:r w:rsidRPr="001F3118">
              <w:t xml:space="preserve">Manuseamento </w:t>
            </w:r>
            <w:r w:rsidR="0099397A" w:rsidRPr="001F3118">
              <w:t>cuidados</w:t>
            </w:r>
            <w:r w:rsidRPr="001F3118">
              <w:t xml:space="preserve">o dos materiais e operação dos mesmos dentro das condições especificadas nos </w:t>
            </w:r>
            <w:proofErr w:type="spellStart"/>
            <w:r w:rsidRPr="001F3118">
              <w:t>datasheets</w:t>
            </w:r>
            <w:proofErr w:type="spellEnd"/>
            <w:r w:rsidR="0066372B" w:rsidRPr="001F3118">
              <w:t>.</w:t>
            </w:r>
          </w:p>
        </w:tc>
      </w:tr>
    </w:tbl>
    <w:p w14:paraId="30DB6008" w14:textId="77777777" w:rsidR="00126FFF" w:rsidRPr="001F3118" w:rsidRDefault="00126FFF">
      <w:pPr>
        <w:rPr>
          <w:rFonts w:ascii="Liberation Sans" w:eastAsia="Noto Sans CJK SC Regular" w:hAnsi="Liberation Sans"/>
          <w:b/>
          <w:bCs/>
          <w:sz w:val="36"/>
          <w:szCs w:val="36"/>
        </w:rPr>
      </w:pPr>
      <w:r w:rsidRPr="001F3118">
        <w:br w:type="page"/>
      </w:r>
    </w:p>
    <w:p w14:paraId="6F329E09" w14:textId="31E4C480" w:rsidR="00CF7108" w:rsidRPr="00D905C9" w:rsidRDefault="001F6F87" w:rsidP="00D905C9">
      <w:pPr>
        <w:pStyle w:val="Ttulo1"/>
      </w:pPr>
      <w:r w:rsidRPr="001F3118">
        <w:lastRenderedPageBreak/>
        <w:t>Financial status</w:t>
      </w:r>
      <w:r w:rsidR="00025ADF" w:rsidRPr="001F3118">
        <w:t xml:space="preserve"> </w:t>
      </w:r>
    </w:p>
    <w:tbl>
      <w:tblPr>
        <w:tblStyle w:val="TabelacomGrelha"/>
        <w:tblW w:w="10140" w:type="dxa"/>
        <w:tblLook w:val="0420" w:firstRow="1" w:lastRow="0" w:firstColumn="0" w:lastColumn="0" w:noHBand="0" w:noVBand="1"/>
      </w:tblPr>
      <w:tblGrid>
        <w:gridCol w:w="5070"/>
        <w:gridCol w:w="1690"/>
        <w:gridCol w:w="3380"/>
      </w:tblGrid>
      <w:tr w:rsidR="00CF7108" w:rsidRPr="00CF7108" w14:paraId="75E4BA74" w14:textId="77777777" w:rsidTr="7E0172A5">
        <w:trPr>
          <w:trHeight w:val="397"/>
        </w:trPr>
        <w:tc>
          <w:tcPr>
            <w:tcW w:w="5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AE2D5" w:themeFill="accent2" w:themeFillTint="33"/>
            <w:vAlign w:val="center"/>
            <w:hideMark/>
          </w:tcPr>
          <w:p w14:paraId="03E5B729" w14:textId="78116BC2" w:rsidR="00CF7108" w:rsidRPr="00CF7108" w:rsidRDefault="00CF7108" w:rsidP="001879BD">
            <w:pPr>
              <w:pStyle w:val="Comment"/>
              <w:jc w:val="center"/>
              <w:rPr>
                <w:b/>
                <w:bCs/>
                <w:color w:val="auto"/>
              </w:rPr>
            </w:pPr>
            <w:r w:rsidRPr="00CF7108">
              <w:rPr>
                <w:b/>
                <w:bCs/>
                <w:color w:val="auto"/>
              </w:rPr>
              <w:t>Componente</w:t>
            </w:r>
            <w:r w:rsidR="008336EE">
              <w:rPr>
                <w:b/>
                <w:bCs/>
                <w:color w:val="auto"/>
              </w:rPr>
              <w:t xml:space="preserve"> </w:t>
            </w:r>
          </w:p>
        </w:tc>
        <w:tc>
          <w:tcPr>
            <w:tcW w:w="16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AE2D5" w:themeFill="accent2" w:themeFillTint="33"/>
            <w:vAlign w:val="center"/>
            <w:hideMark/>
          </w:tcPr>
          <w:p w14:paraId="1EB044FD" w14:textId="77777777" w:rsidR="00CF7108" w:rsidRPr="00CF7108" w:rsidRDefault="00CF7108" w:rsidP="001879BD">
            <w:pPr>
              <w:pStyle w:val="Comment"/>
              <w:jc w:val="center"/>
              <w:rPr>
                <w:b/>
                <w:bCs/>
                <w:color w:val="auto"/>
              </w:rPr>
            </w:pPr>
            <w:r w:rsidRPr="00CF7108">
              <w:rPr>
                <w:b/>
                <w:bCs/>
                <w:color w:val="auto"/>
              </w:rPr>
              <w:t>Status</w:t>
            </w:r>
          </w:p>
        </w:tc>
        <w:tc>
          <w:tcPr>
            <w:tcW w:w="3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AE2D5" w:themeFill="accent2" w:themeFillTint="33"/>
            <w:vAlign w:val="center"/>
            <w:hideMark/>
          </w:tcPr>
          <w:p w14:paraId="6B534E03" w14:textId="77777777" w:rsidR="00CF7108" w:rsidRPr="00CF7108" w:rsidRDefault="00CF7108" w:rsidP="001879BD">
            <w:pPr>
              <w:pStyle w:val="Comment"/>
              <w:jc w:val="center"/>
              <w:rPr>
                <w:b/>
                <w:bCs/>
                <w:color w:val="auto"/>
              </w:rPr>
            </w:pPr>
            <w:r w:rsidRPr="00CF7108">
              <w:rPr>
                <w:b/>
                <w:bCs/>
                <w:color w:val="auto"/>
              </w:rPr>
              <w:t>Valor(s/IVA)</w:t>
            </w:r>
          </w:p>
        </w:tc>
      </w:tr>
      <w:tr w:rsidR="00CF7108" w:rsidRPr="00CF7108" w14:paraId="1525F8F7" w14:textId="77777777" w:rsidTr="7E0172A5">
        <w:trPr>
          <w:trHeight w:val="397"/>
        </w:trPr>
        <w:tc>
          <w:tcPr>
            <w:tcW w:w="5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2D1ED99" w14:textId="108E3D4C" w:rsidR="00CF7108" w:rsidRPr="00CF7108" w:rsidRDefault="00CF7108" w:rsidP="001879BD">
            <w:pPr>
              <w:pStyle w:val="Comment"/>
              <w:jc w:val="center"/>
              <w:rPr>
                <w:b/>
                <w:bCs/>
                <w:color w:val="auto"/>
              </w:rPr>
            </w:pPr>
            <w:r w:rsidRPr="00CF7108">
              <w:rPr>
                <w:b/>
                <w:bCs/>
                <w:color w:val="auto"/>
              </w:rPr>
              <w:t>Sensor Temperatura</w:t>
            </w:r>
          </w:p>
        </w:tc>
        <w:tc>
          <w:tcPr>
            <w:tcW w:w="16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A94F15B" w14:textId="77777777" w:rsidR="00CF7108" w:rsidRPr="00CF7108" w:rsidRDefault="00CF7108" w:rsidP="001879BD">
            <w:pPr>
              <w:pStyle w:val="Comment"/>
              <w:jc w:val="center"/>
              <w:rPr>
                <w:b/>
                <w:bCs/>
                <w:color w:val="auto"/>
              </w:rPr>
            </w:pPr>
            <w:r w:rsidRPr="00CF7108">
              <w:rPr>
                <w:b/>
                <w:bCs/>
                <w:color w:val="auto"/>
              </w:rPr>
              <w:t>Por mudar</w:t>
            </w:r>
          </w:p>
        </w:tc>
        <w:tc>
          <w:tcPr>
            <w:tcW w:w="3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FC03AE" w14:textId="77777777" w:rsidR="00CF7108" w:rsidRPr="00CF7108" w:rsidRDefault="00CF7108" w:rsidP="001879BD">
            <w:pPr>
              <w:pStyle w:val="Comment"/>
              <w:jc w:val="center"/>
              <w:rPr>
                <w:b/>
                <w:bCs/>
                <w:color w:val="auto"/>
              </w:rPr>
            </w:pPr>
            <w:proofErr w:type="gramStart"/>
            <w:r w:rsidRPr="00CF7108">
              <w:rPr>
                <w:b/>
                <w:bCs/>
                <w:color w:val="auto"/>
              </w:rPr>
              <w:t>X,XX</w:t>
            </w:r>
            <w:proofErr w:type="gramEnd"/>
            <w:r w:rsidRPr="00CF7108">
              <w:rPr>
                <w:b/>
                <w:bCs/>
                <w:color w:val="auto"/>
              </w:rPr>
              <w:t>€</w:t>
            </w:r>
          </w:p>
        </w:tc>
      </w:tr>
      <w:tr w:rsidR="00CF7108" w:rsidRPr="00CF7108" w14:paraId="1B253593" w14:textId="77777777" w:rsidTr="7E0172A5">
        <w:trPr>
          <w:trHeight w:val="397"/>
        </w:trPr>
        <w:tc>
          <w:tcPr>
            <w:tcW w:w="5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CCCB88" w14:textId="3BD24B2D" w:rsidR="00CF7108" w:rsidRPr="00CF7108" w:rsidRDefault="00CF7108" w:rsidP="001879BD">
            <w:pPr>
              <w:pStyle w:val="Comment"/>
              <w:jc w:val="center"/>
              <w:rPr>
                <w:b/>
                <w:bCs/>
                <w:color w:val="auto"/>
              </w:rPr>
            </w:pPr>
            <w:r w:rsidRPr="00CF7108">
              <w:rPr>
                <w:b/>
                <w:bCs/>
                <w:color w:val="auto"/>
              </w:rPr>
              <w:t>Sensor Direção do Vento</w:t>
            </w:r>
          </w:p>
        </w:tc>
        <w:tc>
          <w:tcPr>
            <w:tcW w:w="16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A91C44" w14:textId="77777777" w:rsidR="00CF7108" w:rsidRPr="00CF7108" w:rsidRDefault="00CF7108" w:rsidP="001879BD">
            <w:pPr>
              <w:pStyle w:val="Comment"/>
              <w:jc w:val="center"/>
              <w:rPr>
                <w:b/>
                <w:bCs/>
                <w:color w:val="auto"/>
              </w:rPr>
            </w:pPr>
            <w:r w:rsidRPr="00CF7108">
              <w:rPr>
                <w:b/>
                <w:bCs/>
                <w:color w:val="auto"/>
              </w:rPr>
              <w:t>Recebido</w:t>
            </w:r>
          </w:p>
        </w:tc>
        <w:tc>
          <w:tcPr>
            <w:tcW w:w="3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DAE19EB" w14:textId="77777777" w:rsidR="00CF7108" w:rsidRPr="00CF7108" w:rsidRDefault="00CF7108" w:rsidP="001879BD">
            <w:pPr>
              <w:pStyle w:val="Comment"/>
              <w:jc w:val="center"/>
              <w:rPr>
                <w:b/>
                <w:bCs/>
                <w:color w:val="auto"/>
              </w:rPr>
            </w:pPr>
            <w:r w:rsidRPr="00CF7108">
              <w:rPr>
                <w:b/>
                <w:bCs/>
                <w:color w:val="auto"/>
              </w:rPr>
              <w:t>0,00€</w:t>
            </w:r>
          </w:p>
        </w:tc>
      </w:tr>
      <w:tr w:rsidR="00CF7108" w:rsidRPr="00CF7108" w14:paraId="7C9A713E" w14:textId="77777777" w:rsidTr="7E0172A5">
        <w:trPr>
          <w:trHeight w:val="397"/>
        </w:trPr>
        <w:tc>
          <w:tcPr>
            <w:tcW w:w="5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D84FCC6" w14:textId="77777777" w:rsidR="00CF7108" w:rsidRPr="00CF7108" w:rsidRDefault="00CF7108" w:rsidP="001879BD">
            <w:pPr>
              <w:pStyle w:val="Comment"/>
              <w:jc w:val="center"/>
              <w:rPr>
                <w:b/>
                <w:bCs/>
                <w:color w:val="auto"/>
              </w:rPr>
            </w:pPr>
            <w:r w:rsidRPr="00CF7108">
              <w:rPr>
                <w:b/>
                <w:bCs/>
                <w:color w:val="auto"/>
              </w:rPr>
              <w:t>Sensor de Chuva</w:t>
            </w:r>
          </w:p>
        </w:tc>
        <w:tc>
          <w:tcPr>
            <w:tcW w:w="16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E236DB" w14:textId="77777777" w:rsidR="00CF7108" w:rsidRPr="00CF7108" w:rsidRDefault="00CF7108" w:rsidP="001879BD">
            <w:pPr>
              <w:pStyle w:val="Comment"/>
              <w:jc w:val="center"/>
              <w:rPr>
                <w:b/>
                <w:bCs/>
                <w:color w:val="auto"/>
              </w:rPr>
            </w:pPr>
            <w:r w:rsidRPr="00CF7108">
              <w:rPr>
                <w:b/>
                <w:bCs/>
                <w:color w:val="auto"/>
              </w:rPr>
              <w:t>Recebido</w:t>
            </w:r>
          </w:p>
        </w:tc>
        <w:tc>
          <w:tcPr>
            <w:tcW w:w="3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5F6460" w14:textId="77777777" w:rsidR="00CF7108" w:rsidRPr="00CF7108" w:rsidRDefault="00CF7108" w:rsidP="001879BD">
            <w:pPr>
              <w:pStyle w:val="Comment"/>
              <w:jc w:val="center"/>
              <w:rPr>
                <w:b/>
                <w:bCs/>
                <w:color w:val="auto"/>
              </w:rPr>
            </w:pPr>
            <w:r w:rsidRPr="00CF7108">
              <w:rPr>
                <w:b/>
                <w:bCs/>
                <w:color w:val="auto"/>
              </w:rPr>
              <w:t>0,00€</w:t>
            </w:r>
          </w:p>
        </w:tc>
      </w:tr>
      <w:tr w:rsidR="00CF7108" w:rsidRPr="00CF7108" w14:paraId="21C991E8" w14:textId="77777777" w:rsidTr="7E0172A5">
        <w:trPr>
          <w:trHeight w:val="397"/>
        </w:trPr>
        <w:tc>
          <w:tcPr>
            <w:tcW w:w="5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BF74478" w14:textId="77777777" w:rsidR="00CF7108" w:rsidRPr="00CF7108" w:rsidRDefault="00CF7108" w:rsidP="001879BD">
            <w:pPr>
              <w:pStyle w:val="Comment"/>
              <w:jc w:val="center"/>
              <w:rPr>
                <w:b/>
                <w:bCs/>
                <w:color w:val="auto"/>
              </w:rPr>
            </w:pPr>
            <w:r w:rsidRPr="00CF7108">
              <w:rPr>
                <w:b/>
                <w:bCs/>
                <w:color w:val="auto"/>
              </w:rPr>
              <w:t>Sensor de Qualidade do Ar (CO2 e outros)</w:t>
            </w:r>
          </w:p>
        </w:tc>
        <w:tc>
          <w:tcPr>
            <w:tcW w:w="16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0A8DA0" w14:textId="77777777" w:rsidR="00CF7108" w:rsidRPr="00CF7108" w:rsidRDefault="00CF7108" w:rsidP="001879BD">
            <w:pPr>
              <w:pStyle w:val="Comment"/>
              <w:jc w:val="center"/>
              <w:rPr>
                <w:b/>
                <w:bCs/>
                <w:color w:val="auto"/>
              </w:rPr>
            </w:pPr>
            <w:r w:rsidRPr="00CF7108">
              <w:rPr>
                <w:b/>
                <w:bCs/>
                <w:color w:val="auto"/>
              </w:rPr>
              <w:t>Recebido</w:t>
            </w:r>
          </w:p>
        </w:tc>
        <w:tc>
          <w:tcPr>
            <w:tcW w:w="3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7E831C0" w14:textId="0D9ACA87" w:rsidR="00CF7108" w:rsidRPr="00CF7108" w:rsidRDefault="00CF7108" w:rsidP="001879BD">
            <w:pPr>
              <w:pStyle w:val="Comment"/>
              <w:jc w:val="center"/>
              <w:rPr>
                <w:b/>
                <w:bCs/>
                <w:color w:val="auto"/>
              </w:rPr>
            </w:pPr>
            <w:r w:rsidRPr="00CF7108">
              <w:rPr>
                <w:b/>
                <w:bCs/>
                <w:color w:val="auto"/>
              </w:rPr>
              <w:t>3,85€</w:t>
            </w:r>
          </w:p>
        </w:tc>
      </w:tr>
      <w:tr w:rsidR="00CF7108" w:rsidRPr="00CF7108" w14:paraId="2F05FCF0" w14:textId="77777777" w:rsidTr="7E0172A5">
        <w:trPr>
          <w:trHeight w:val="397"/>
        </w:trPr>
        <w:tc>
          <w:tcPr>
            <w:tcW w:w="5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EF2E33" w14:textId="065853F8" w:rsidR="00CF7108" w:rsidRPr="00CF7108" w:rsidRDefault="00CF7108" w:rsidP="001879BD">
            <w:pPr>
              <w:pStyle w:val="Comment"/>
              <w:jc w:val="center"/>
              <w:rPr>
                <w:b/>
                <w:bCs/>
                <w:color w:val="auto"/>
              </w:rPr>
            </w:pPr>
            <w:r w:rsidRPr="00CF7108">
              <w:rPr>
                <w:b/>
                <w:bCs/>
                <w:color w:val="auto"/>
              </w:rPr>
              <w:t>Sensor de Monóxido de Carbono (CO)</w:t>
            </w:r>
          </w:p>
        </w:tc>
        <w:tc>
          <w:tcPr>
            <w:tcW w:w="16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CC27DB" w14:textId="77777777" w:rsidR="00CF7108" w:rsidRPr="00CF7108" w:rsidRDefault="00CF7108" w:rsidP="001879BD">
            <w:pPr>
              <w:pStyle w:val="Comment"/>
              <w:jc w:val="center"/>
              <w:rPr>
                <w:b/>
                <w:bCs/>
                <w:color w:val="auto"/>
              </w:rPr>
            </w:pPr>
            <w:r w:rsidRPr="00CF7108">
              <w:rPr>
                <w:b/>
                <w:bCs/>
                <w:color w:val="auto"/>
              </w:rPr>
              <w:t>Recebido</w:t>
            </w:r>
          </w:p>
        </w:tc>
        <w:tc>
          <w:tcPr>
            <w:tcW w:w="3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21C16B" w14:textId="059A0A0B" w:rsidR="00CF7108" w:rsidRPr="00CF7108" w:rsidRDefault="00CF7108" w:rsidP="001879BD">
            <w:pPr>
              <w:pStyle w:val="Comment"/>
              <w:jc w:val="center"/>
              <w:rPr>
                <w:b/>
                <w:bCs/>
                <w:color w:val="auto"/>
              </w:rPr>
            </w:pPr>
            <w:r w:rsidRPr="00CF7108">
              <w:rPr>
                <w:b/>
                <w:bCs/>
                <w:color w:val="auto"/>
              </w:rPr>
              <w:t>5,76€</w:t>
            </w:r>
          </w:p>
        </w:tc>
      </w:tr>
      <w:tr w:rsidR="00CF7108" w:rsidRPr="00CF7108" w14:paraId="5A9D2BA1" w14:textId="77777777" w:rsidTr="7E0172A5">
        <w:trPr>
          <w:trHeight w:val="397"/>
        </w:trPr>
        <w:tc>
          <w:tcPr>
            <w:tcW w:w="5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C55F94" w14:textId="017FFD46" w:rsidR="00CF7108" w:rsidRPr="00CF7108" w:rsidRDefault="00CF7108" w:rsidP="001879BD">
            <w:pPr>
              <w:pStyle w:val="Comment"/>
              <w:jc w:val="center"/>
              <w:rPr>
                <w:b/>
                <w:bCs/>
                <w:color w:val="auto"/>
              </w:rPr>
            </w:pPr>
            <w:r w:rsidRPr="00CF7108">
              <w:rPr>
                <w:b/>
                <w:bCs/>
                <w:color w:val="auto"/>
              </w:rPr>
              <w:t>Sensor de Ruído</w:t>
            </w:r>
          </w:p>
        </w:tc>
        <w:tc>
          <w:tcPr>
            <w:tcW w:w="16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5F062D2" w14:textId="77777777" w:rsidR="00CF7108" w:rsidRPr="00CF7108" w:rsidRDefault="00CF7108" w:rsidP="001879BD">
            <w:pPr>
              <w:pStyle w:val="Comment"/>
              <w:jc w:val="center"/>
              <w:rPr>
                <w:b/>
                <w:bCs/>
                <w:color w:val="auto"/>
              </w:rPr>
            </w:pPr>
            <w:r w:rsidRPr="00CF7108">
              <w:rPr>
                <w:b/>
                <w:bCs/>
                <w:color w:val="auto"/>
              </w:rPr>
              <w:t>Recebido</w:t>
            </w:r>
          </w:p>
        </w:tc>
        <w:tc>
          <w:tcPr>
            <w:tcW w:w="3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0BD2A7" w14:textId="26241F87" w:rsidR="00CF7108" w:rsidRPr="00CF7108" w:rsidRDefault="00CF7108" w:rsidP="001879BD">
            <w:pPr>
              <w:pStyle w:val="Comment"/>
              <w:jc w:val="center"/>
              <w:rPr>
                <w:b/>
                <w:bCs/>
                <w:color w:val="auto"/>
              </w:rPr>
            </w:pPr>
            <w:r w:rsidRPr="00CF7108">
              <w:rPr>
                <w:b/>
                <w:bCs/>
                <w:color w:val="auto"/>
              </w:rPr>
              <w:t>0.00€</w:t>
            </w:r>
          </w:p>
        </w:tc>
      </w:tr>
      <w:tr w:rsidR="00CF7108" w:rsidRPr="00CF7108" w14:paraId="7B6AEF5D" w14:textId="77777777" w:rsidTr="7E0172A5">
        <w:trPr>
          <w:trHeight w:val="397"/>
        </w:trPr>
        <w:tc>
          <w:tcPr>
            <w:tcW w:w="5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A9FACF5" w14:textId="52DA4141" w:rsidR="00CF7108" w:rsidRPr="00CF7108" w:rsidRDefault="00CF7108" w:rsidP="001879BD">
            <w:pPr>
              <w:pStyle w:val="Comment"/>
              <w:jc w:val="center"/>
              <w:rPr>
                <w:b/>
                <w:bCs/>
                <w:color w:val="auto"/>
              </w:rPr>
            </w:pPr>
            <w:r w:rsidRPr="00CF7108">
              <w:rPr>
                <w:b/>
                <w:bCs/>
                <w:color w:val="auto"/>
              </w:rPr>
              <w:t>Sensor Velocidade do Vento</w:t>
            </w:r>
          </w:p>
        </w:tc>
        <w:tc>
          <w:tcPr>
            <w:tcW w:w="16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BB1B4E" w14:textId="77777777" w:rsidR="00CF7108" w:rsidRPr="00CF7108" w:rsidRDefault="00CF7108" w:rsidP="001879BD">
            <w:pPr>
              <w:pStyle w:val="Comment"/>
              <w:jc w:val="center"/>
              <w:rPr>
                <w:b/>
                <w:bCs/>
                <w:color w:val="auto"/>
              </w:rPr>
            </w:pPr>
            <w:r w:rsidRPr="00CF7108">
              <w:rPr>
                <w:b/>
                <w:bCs/>
                <w:color w:val="auto"/>
              </w:rPr>
              <w:t>Recebido</w:t>
            </w:r>
          </w:p>
        </w:tc>
        <w:tc>
          <w:tcPr>
            <w:tcW w:w="3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13532E" w14:textId="77777777" w:rsidR="00CF7108" w:rsidRPr="00CF7108" w:rsidRDefault="00CF7108" w:rsidP="001879BD">
            <w:pPr>
              <w:pStyle w:val="Comment"/>
              <w:jc w:val="center"/>
              <w:rPr>
                <w:b/>
                <w:bCs/>
                <w:color w:val="auto"/>
              </w:rPr>
            </w:pPr>
            <w:r w:rsidRPr="00CF7108">
              <w:rPr>
                <w:b/>
                <w:bCs/>
                <w:color w:val="auto"/>
              </w:rPr>
              <w:t>0.00€</w:t>
            </w:r>
          </w:p>
        </w:tc>
      </w:tr>
      <w:tr w:rsidR="00CF7108" w:rsidRPr="00CF7108" w14:paraId="67AA110A" w14:textId="77777777" w:rsidTr="7E0172A5">
        <w:trPr>
          <w:trHeight w:val="397"/>
        </w:trPr>
        <w:tc>
          <w:tcPr>
            <w:tcW w:w="5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06DB2F4" w14:textId="1A063D55" w:rsidR="00CF7108" w:rsidRPr="00CF7108" w:rsidRDefault="00CF7108" w:rsidP="001879BD">
            <w:pPr>
              <w:pStyle w:val="Comment"/>
              <w:jc w:val="center"/>
              <w:rPr>
                <w:b/>
                <w:bCs/>
                <w:color w:val="auto"/>
              </w:rPr>
            </w:pPr>
            <w:r w:rsidRPr="00CF7108">
              <w:rPr>
                <w:b/>
                <w:bCs/>
                <w:color w:val="auto"/>
              </w:rPr>
              <w:t>Sensor de Nível de Luminosidade</w:t>
            </w:r>
          </w:p>
        </w:tc>
        <w:tc>
          <w:tcPr>
            <w:tcW w:w="16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B771156" w14:textId="77777777" w:rsidR="00CF7108" w:rsidRPr="00CF7108" w:rsidRDefault="00CF7108" w:rsidP="001879BD">
            <w:pPr>
              <w:pStyle w:val="Comment"/>
              <w:jc w:val="center"/>
              <w:rPr>
                <w:b/>
                <w:bCs/>
                <w:color w:val="auto"/>
              </w:rPr>
            </w:pPr>
            <w:r w:rsidRPr="00CF7108">
              <w:rPr>
                <w:b/>
                <w:bCs/>
                <w:color w:val="auto"/>
              </w:rPr>
              <w:t>Recebido</w:t>
            </w:r>
          </w:p>
        </w:tc>
        <w:tc>
          <w:tcPr>
            <w:tcW w:w="3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1E0C9CA" w14:textId="7C6BB872" w:rsidR="00CF7108" w:rsidRPr="00CF7108" w:rsidRDefault="00CF7108" w:rsidP="001879BD">
            <w:pPr>
              <w:pStyle w:val="Comment"/>
              <w:jc w:val="center"/>
              <w:rPr>
                <w:b/>
                <w:bCs/>
                <w:color w:val="auto"/>
              </w:rPr>
            </w:pPr>
            <w:r w:rsidRPr="00CF7108">
              <w:rPr>
                <w:b/>
                <w:bCs/>
                <w:color w:val="auto"/>
              </w:rPr>
              <w:t>2.17€</w:t>
            </w:r>
          </w:p>
        </w:tc>
      </w:tr>
      <w:tr w:rsidR="00CF7108" w:rsidRPr="00CF7108" w14:paraId="119788C7" w14:textId="77777777" w:rsidTr="7E0172A5">
        <w:trPr>
          <w:trHeight w:val="397"/>
        </w:trPr>
        <w:tc>
          <w:tcPr>
            <w:tcW w:w="5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25C917E" w14:textId="4B8FF40F" w:rsidR="00CF7108" w:rsidRPr="00CF7108" w:rsidRDefault="00CF7108" w:rsidP="001879BD">
            <w:pPr>
              <w:pStyle w:val="Comment"/>
              <w:jc w:val="center"/>
              <w:rPr>
                <w:b/>
                <w:bCs/>
                <w:color w:val="auto"/>
              </w:rPr>
            </w:pPr>
            <w:r w:rsidRPr="00CF7108">
              <w:rPr>
                <w:b/>
                <w:bCs/>
                <w:color w:val="auto"/>
              </w:rPr>
              <w:t>ESP32 + Poe</w:t>
            </w:r>
          </w:p>
        </w:tc>
        <w:tc>
          <w:tcPr>
            <w:tcW w:w="16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4462E9E" w14:textId="77777777" w:rsidR="00CF7108" w:rsidRPr="00CF7108" w:rsidRDefault="00CF7108" w:rsidP="001879BD">
            <w:pPr>
              <w:pStyle w:val="Comment"/>
              <w:jc w:val="center"/>
              <w:rPr>
                <w:b/>
                <w:bCs/>
                <w:color w:val="auto"/>
              </w:rPr>
            </w:pPr>
            <w:r w:rsidRPr="00CF7108">
              <w:rPr>
                <w:b/>
                <w:bCs/>
                <w:color w:val="auto"/>
              </w:rPr>
              <w:t>Recebido</w:t>
            </w:r>
          </w:p>
        </w:tc>
        <w:tc>
          <w:tcPr>
            <w:tcW w:w="3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37744D0" w14:textId="6C92CD05" w:rsidR="00CF7108" w:rsidRPr="00CF7108" w:rsidRDefault="00CF7108" w:rsidP="001879BD">
            <w:pPr>
              <w:pStyle w:val="Comment"/>
              <w:jc w:val="center"/>
              <w:rPr>
                <w:b/>
                <w:bCs/>
                <w:color w:val="auto"/>
              </w:rPr>
            </w:pPr>
            <w:r w:rsidRPr="00CF7108">
              <w:rPr>
                <w:b/>
                <w:bCs/>
                <w:color w:val="auto"/>
              </w:rPr>
              <w:t>21,82€</w:t>
            </w:r>
          </w:p>
        </w:tc>
      </w:tr>
      <w:tr w:rsidR="00CF7108" w:rsidRPr="00CF7108" w14:paraId="43691E62" w14:textId="77777777" w:rsidTr="7E0172A5">
        <w:trPr>
          <w:trHeight w:val="397"/>
        </w:trPr>
        <w:tc>
          <w:tcPr>
            <w:tcW w:w="5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D66EA05" w14:textId="56D03665" w:rsidR="00CF7108" w:rsidRPr="00CF7108" w:rsidRDefault="00CF7108" w:rsidP="001879BD">
            <w:pPr>
              <w:pStyle w:val="Comment"/>
              <w:jc w:val="center"/>
              <w:rPr>
                <w:b/>
                <w:bCs/>
                <w:color w:val="auto"/>
              </w:rPr>
            </w:pPr>
            <w:proofErr w:type="spellStart"/>
            <w:r w:rsidRPr="00CF7108">
              <w:rPr>
                <w:b/>
                <w:bCs/>
                <w:color w:val="auto"/>
              </w:rPr>
              <w:t>Shelly</w:t>
            </w:r>
            <w:proofErr w:type="spellEnd"/>
            <w:r w:rsidRPr="00CF7108">
              <w:rPr>
                <w:b/>
                <w:bCs/>
                <w:color w:val="auto"/>
              </w:rPr>
              <w:t xml:space="preserve"> </w:t>
            </w:r>
            <w:proofErr w:type="spellStart"/>
            <w:r w:rsidRPr="00CF7108">
              <w:rPr>
                <w:b/>
                <w:bCs/>
                <w:color w:val="auto"/>
              </w:rPr>
              <w:t>Switch</w:t>
            </w:r>
            <w:proofErr w:type="spellEnd"/>
          </w:p>
        </w:tc>
        <w:tc>
          <w:tcPr>
            <w:tcW w:w="16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02CB6B4" w14:textId="77777777" w:rsidR="00CF7108" w:rsidRPr="00CF7108" w:rsidRDefault="00CF7108" w:rsidP="001879BD">
            <w:pPr>
              <w:pStyle w:val="Comment"/>
              <w:jc w:val="center"/>
              <w:rPr>
                <w:b/>
                <w:bCs/>
                <w:color w:val="auto"/>
              </w:rPr>
            </w:pPr>
            <w:r w:rsidRPr="00CF7108">
              <w:rPr>
                <w:b/>
                <w:bCs/>
                <w:color w:val="auto"/>
              </w:rPr>
              <w:t>Recebido</w:t>
            </w:r>
          </w:p>
        </w:tc>
        <w:tc>
          <w:tcPr>
            <w:tcW w:w="3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E69FF03" w14:textId="0CC3AB05" w:rsidR="00CF7108" w:rsidRPr="00CF7108" w:rsidRDefault="00CF7108" w:rsidP="001879BD">
            <w:pPr>
              <w:pStyle w:val="Comment"/>
              <w:jc w:val="center"/>
              <w:rPr>
                <w:b/>
                <w:bCs/>
                <w:color w:val="auto"/>
              </w:rPr>
            </w:pPr>
            <w:r w:rsidRPr="00CF7108">
              <w:rPr>
                <w:b/>
                <w:bCs/>
                <w:color w:val="auto"/>
              </w:rPr>
              <w:t>0,00€</w:t>
            </w:r>
          </w:p>
        </w:tc>
      </w:tr>
      <w:tr w:rsidR="7E0172A5" w14:paraId="641EE991" w14:textId="77777777" w:rsidTr="7E0172A5">
        <w:trPr>
          <w:trHeight w:val="300"/>
        </w:trPr>
        <w:tc>
          <w:tcPr>
            <w:tcW w:w="5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4FD40F" w14:textId="03432D1E" w:rsidR="7E0172A5" w:rsidRDefault="7E0172A5" w:rsidP="7E0172A5">
            <w:pPr>
              <w:pStyle w:val="Comment"/>
              <w:jc w:val="center"/>
              <w:rPr>
                <w:b/>
                <w:bCs/>
                <w:color w:val="auto"/>
              </w:rPr>
            </w:pPr>
            <w:r w:rsidRPr="7E0172A5">
              <w:rPr>
                <w:b/>
                <w:bCs/>
                <w:color w:val="auto"/>
              </w:rPr>
              <w:t>Impressão 3D</w:t>
            </w:r>
          </w:p>
        </w:tc>
        <w:tc>
          <w:tcPr>
            <w:tcW w:w="16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58818C" w14:textId="4D9168D5" w:rsidR="7E0172A5" w:rsidRDefault="7E0172A5" w:rsidP="7E0172A5">
            <w:pPr>
              <w:pStyle w:val="Comment"/>
              <w:jc w:val="center"/>
              <w:rPr>
                <w:b/>
                <w:bCs/>
                <w:color w:val="auto"/>
              </w:rPr>
            </w:pPr>
            <w:r w:rsidRPr="7E0172A5">
              <w:rPr>
                <w:b/>
                <w:bCs/>
                <w:color w:val="auto"/>
              </w:rPr>
              <w:t>Recebido</w:t>
            </w:r>
          </w:p>
        </w:tc>
        <w:tc>
          <w:tcPr>
            <w:tcW w:w="3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AAF681" w14:textId="05FCBA0F" w:rsidR="7E0172A5" w:rsidRDefault="7E0172A5" w:rsidP="7E0172A5">
            <w:pPr>
              <w:pStyle w:val="Comment"/>
              <w:jc w:val="center"/>
              <w:rPr>
                <w:b/>
                <w:bCs/>
                <w:color w:val="auto"/>
              </w:rPr>
            </w:pPr>
            <w:proofErr w:type="gramStart"/>
            <w:r w:rsidRPr="7E0172A5">
              <w:rPr>
                <w:b/>
                <w:bCs/>
                <w:color w:val="auto"/>
              </w:rPr>
              <w:t>X,XX</w:t>
            </w:r>
            <w:proofErr w:type="gramEnd"/>
            <w:r w:rsidRPr="7E0172A5">
              <w:rPr>
                <w:b/>
                <w:bCs/>
                <w:color w:val="auto"/>
              </w:rPr>
              <w:t>€</w:t>
            </w:r>
          </w:p>
        </w:tc>
      </w:tr>
      <w:tr w:rsidR="00CF7108" w:rsidRPr="00CF7108" w14:paraId="371EDB0F" w14:textId="77777777" w:rsidTr="7E0172A5">
        <w:trPr>
          <w:trHeight w:val="397"/>
        </w:trPr>
        <w:tc>
          <w:tcPr>
            <w:tcW w:w="5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BF7F07" w14:textId="498488A0" w:rsidR="00CF7108" w:rsidRPr="00CF7108" w:rsidRDefault="00CF7108" w:rsidP="001879BD">
            <w:pPr>
              <w:pStyle w:val="Comment"/>
              <w:jc w:val="center"/>
              <w:rPr>
                <w:b/>
                <w:bCs/>
                <w:color w:val="auto"/>
              </w:rPr>
            </w:pPr>
            <w:r w:rsidRPr="00CF7108">
              <w:rPr>
                <w:b/>
                <w:bCs/>
                <w:color w:val="auto"/>
              </w:rPr>
              <w:t>Caixa Estanque</w:t>
            </w:r>
          </w:p>
        </w:tc>
        <w:tc>
          <w:tcPr>
            <w:tcW w:w="16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778F8D2" w14:textId="77777777" w:rsidR="00CF7108" w:rsidRPr="00CF7108" w:rsidRDefault="00CF7108" w:rsidP="001879BD">
            <w:pPr>
              <w:pStyle w:val="Comment"/>
              <w:jc w:val="center"/>
              <w:rPr>
                <w:b/>
                <w:bCs/>
                <w:color w:val="auto"/>
              </w:rPr>
            </w:pPr>
            <w:r w:rsidRPr="00CF7108">
              <w:rPr>
                <w:b/>
                <w:bCs/>
                <w:color w:val="auto"/>
              </w:rPr>
              <w:t>A Receber</w:t>
            </w:r>
          </w:p>
        </w:tc>
        <w:tc>
          <w:tcPr>
            <w:tcW w:w="3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6EE82DA" w14:textId="7C7A4999" w:rsidR="00CF7108" w:rsidRPr="00CF7108" w:rsidRDefault="00CF7108" w:rsidP="001879BD">
            <w:pPr>
              <w:pStyle w:val="Comment"/>
              <w:jc w:val="center"/>
              <w:rPr>
                <w:b/>
                <w:bCs/>
                <w:color w:val="auto"/>
              </w:rPr>
            </w:pPr>
            <w:r w:rsidRPr="00CF7108">
              <w:rPr>
                <w:b/>
                <w:bCs/>
                <w:color w:val="auto"/>
              </w:rPr>
              <w:t>3.21€</w:t>
            </w:r>
          </w:p>
        </w:tc>
      </w:tr>
      <w:tr w:rsidR="00CF7108" w:rsidRPr="00CF7108" w14:paraId="0F349481" w14:textId="77777777" w:rsidTr="7E0172A5">
        <w:trPr>
          <w:trHeight w:val="397"/>
        </w:trPr>
        <w:tc>
          <w:tcPr>
            <w:tcW w:w="5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5C69DA6" w14:textId="7A666CDD" w:rsidR="00CF7108" w:rsidRPr="00CF7108" w:rsidRDefault="00CF7108" w:rsidP="001879BD">
            <w:pPr>
              <w:pStyle w:val="Comment"/>
              <w:jc w:val="center"/>
              <w:rPr>
                <w:b/>
                <w:bCs/>
                <w:color w:val="auto"/>
              </w:rPr>
            </w:pPr>
            <w:r w:rsidRPr="00CF7108">
              <w:rPr>
                <w:b/>
                <w:bCs/>
                <w:color w:val="auto"/>
              </w:rPr>
              <w:t>Total</w:t>
            </w:r>
          </w:p>
        </w:tc>
        <w:tc>
          <w:tcPr>
            <w:tcW w:w="507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F9AC2EC" w14:textId="77777777" w:rsidR="00CF7108" w:rsidRPr="00CF7108" w:rsidRDefault="00CF7108" w:rsidP="001879BD">
            <w:pPr>
              <w:pStyle w:val="Comment"/>
              <w:jc w:val="center"/>
              <w:rPr>
                <w:b/>
                <w:bCs/>
                <w:color w:val="auto"/>
              </w:rPr>
            </w:pPr>
            <w:r w:rsidRPr="00CF7108">
              <w:rPr>
                <w:b/>
                <w:bCs/>
                <w:color w:val="auto"/>
              </w:rPr>
              <w:t>36,81€</w:t>
            </w:r>
          </w:p>
        </w:tc>
      </w:tr>
    </w:tbl>
    <w:p w14:paraId="364352B9" w14:textId="5603E9F1" w:rsidR="00090C29" w:rsidRDefault="00090C29">
      <w:pPr>
        <w:rPr>
          <w:rFonts w:ascii="Liberation Sans" w:eastAsia="Noto Sans CJK SC Regular" w:hAnsi="Liberation Sans"/>
          <w:b/>
          <w:bCs/>
          <w:sz w:val="36"/>
          <w:szCs w:val="36"/>
        </w:rPr>
      </w:pPr>
    </w:p>
    <w:p w14:paraId="004BFC49" w14:textId="760844C6" w:rsidR="00121945" w:rsidRPr="001F3118" w:rsidRDefault="001F6F87">
      <w:pPr>
        <w:pStyle w:val="Ttulo1"/>
      </w:pPr>
      <w:proofErr w:type="spellStart"/>
      <w:r w:rsidRPr="001F3118">
        <w:t>Group</w:t>
      </w:r>
      <w:proofErr w:type="spellEnd"/>
      <w:r w:rsidRPr="001F3118">
        <w:t xml:space="preserve"> </w:t>
      </w:r>
      <w:proofErr w:type="spellStart"/>
      <w:r w:rsidRPr="001F3118">
        <w:t>contribution</w:t>
      </w:r>
      <w:proofErr w:type="spellEnd"/>
    </w:p>
    <w:p w14:paraId="7E1A2DBE" w14:textId="77777777" w:rsidR="00121945" w:rsidRPr="001F3118" w:rsidRDefault="001F6F87">
      <w:pPr>
        <w:pStyle w:val="Corpodetexto"/>
      </w:pPr>
      <w:r w:rsidRPr="00F50673">
        <w:rPr>
          <w:lang w:val="en-GB"/>
        </w:rPr>
        <w:t xml:space="preserve">For each group member, indicate her or his major contributions to the project. In the last column, indicate the share of her/his work in the total contributions to the project. </w:t>
      </w:r>
      <w:proofErr w:type="spellStart"/>
      <w:r w:rsidRPr="001F3118">
        <w:t>The</w:t>
      </w:r>
      <w:proofErr w:type="spellEnd"/>
      <w:r w:rsidRPr="001F3118">
        <w:t xml:space="preserve"> sum in </w:t>
      </w:r>
      <w:proofErr w:type="spellStart"/>
      <w:r w:rsidRPr="001F3118">
        <w:t>this</w:t>
      </w:r>
      <w:proofErr w:type="spellEnd"/>
      <w:r w:rsidRPr="001F3118">
        <w:t xml:space="preserve"> </w:t>
      </w:r>
      <w:proofErr w:type="spellStart"/>
      <w:r w:rsidRPr="001F3118">
        <w:t>column</w:t>
      </w:r>
      <w:proofErr w:type="spellEnd"/>
      <w:r w:rsidRPr="001F3118">
        <w:t xml:space="preserve"> </w:t>
      </w:r>
      <w:proofErr w:type="spellStart"/>
      <w:r w:rsidRPr="001F3118">
        <w:t>should</w:t>
      </w:r>
      <w:proofErr w:type="spellEnd"/>
      <w:r w:rsidRPr="001F3118">
        <w:t xml:space="preserve"> </w:t>
      </w:r>
      <w:proofErr w:type="spellStart"/>
      <w:r w:rsidRPr="001F3118">
        <w:t>be</w:t>
      </w:r>
      <w:proofErr w:type="spellEnd"/>
      <w:r w:rsidRPr="001F3118">
        <w:t xml:space="preserve"> 100%. </w:t>
      </w:r>
    </w:p>
    <w:tbl>
      <w:tblPr>
        <w:tblW w:w="9645" w:type="dxa"/>
        <w:tblLayout w:type="fixed"/>
        <w:tblCellMar>
          <w:top w:w="55" w:type="dxa"/>
          <w:left w:w="55" w:type="dxa"/>
          <w:bottom w:w="55" w:type="dxa"/>
          <w:right w:w="55" w:type="dxa"/>
        </w:tblCellMar>
        <w:tblLook w:val="0000" w:firstRow="0" w:lastRow="0" w:firstColumn="0" w:lastColumn="0" w:noHBand="0" w:noVBand="0"/>
      </w:tblPr>
      <w:tblGrid>
        <w:gridCol w:w="3212"/>
        <w:gridCol w:w="4948"/>
        <w:gridCol w:w="1485"/>
      </w:tblGrid>
      <w:tr w:rsidR="00121945" w:rsidRPr="001F3118" w14:paraId="725B44D1" w14:textId="77777777" w:rsidTr="7E0172A5">
        <w:tc>
          <w:tcPr>
            <w:tcW w:w="3212" w:type="dxa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</w:tcBorders>
          </w:tcPr>
          <w:p w14:paraId="4D59DF30" w14:textId="77777777" w:rsidR="00121945" w:rsidRPr="001F3118" w:rsidRDefault="001F6F87">
            <w:pPr>
              <w:pStyle w:val="TableHeading"/>
            </w:pPr>
            <w:proofErr w:type="spellStart"/>
            <w:r w:rsidRPr="001F3118">
              <w:t>Group</w:t>
            </w:r>
            <w:proofErr w:type="spellEnd"/>
            <w:r w:rsidRPr="001F3118">
              <w:t xml:space="preserve"> </w:t>
            </w:r>
            <w:proofErr w:type="spellStart"/>
            <w:r w:rsidRPr="001F3118">
              <w:t>member</w:t>
            </w:r>
            <w:proofErr w:type="spellEnd"/>
          </w:p>
        </w:tc>
        <w:tc>
          <w:tcPr>
            <w:tcW w:w="4948" w:type="dxa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</w:tcBorders>
          </w:tcPr>
          <w:p w14:paraId="0BD424C2" w14:textId="77777777" w:rsidR="00121945" w:rsidRPr="001F3118" w:rsidRDefault="001F6F87">
            <w:pPr>
              <w:pStyle w:val="TableHeading"/>
            </w:pPr>
            <w:r w:rsidRPr="001F3118">
              <w:t xml:space="preserve">Major </w:t>
            </w:r>
            <w:proofErr w:type="spellStart"/>
            <w:r w:rsidRPr="001F3118">
              <w:t>contributions</w:t>
            </w:r>
            <w:proofErr w:type="spellEnd"/>
          </w:p>
        </w:tc>
        <w:tc>
          <w:tcPr>
            <w:tcW w:w="1485" w:type="dxa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</w:tcBorders>
          </w:tcPr>
          <w:p w14:paraId="6492E4AA" w14:textId="77777777" w:rsidR="00121945" w:rsidRPr="001F3118" w:rsidRDefault="001F6F87">
            <w:pPr>
              <w:pStyle w:val="TableHeading"/>
            </w:pPr>
            <w:proofErr w:type="spellStart"/>
            <w:r w:rsidRPr="001F3118">
              <w:t>Work</w:t>
            </w:r>
            <w:proofErr w:type="spellEnd"/>
            <w:r w:rsidRPr="001F3118">
              <w:t xml:space="preserve"> share (%)</w:t>
            </w:r>
          </w:p>
        </w:tc>
      </w:tr>
      <w:tr w:rsidR="00121945" w:rsidRPr="001F3118" w14:paraId="5A564BAA" w14:textId="77777777" w:rsidTr="7E0172A5">
        <w:tc>
          <w:tcPr>
            <w:tcW w:w="3212" w:type="dxa"/>
            <w:tcBorders>
              <w:left w:val="single" w:sz="2" w:space="0" w:color="000000" w:themeColor="text1"/>
              <w:bottom w:val="single" w:sz="2" w:space="0" w:color="000000" w:themeColor="text1"/>
            </w:tcBorders>
          </w:tcPr>
          <w:p w14:paraId="326BF7D1" w14:textId="0DE4D96E" w:rsidR="00121945" w:rsidRPr="001F3118" w:rsidRDefault="7CED8439" w:rsidP="77530380">
            <w:pPr>
              <w:pStyle w:val="TableContents"/>
              <w:jc w:val="center"/>
            </w:pPr>
            <w:r w:rsidRPr="001F3118">
              <w:t xml:space="preserve">João </w:t>
            </w:r>
            <w:r w:rsidR="4A045EBD" w:rsidRPr="001F3118">
              <w:t xml:space="preserve">Batista </w:t>
            </w:r>
          </w:p>
        </w:tc>
        <w:tc>
          <w:tcPr>
            <w:tcW w:w="4948" w:type="dxa"/>
            <w:tcBorders>
              <w:left w:val="single" w:sz="2" w:space="0" w:color="000000" w:themeColor="text1"/>
              <w:bottom w:val="single" w:sz="2" w:space="0" w:color="000000" w:themeColor="text1"/>
            </w:tcBorders>
          </w:tcPr>
          <w:p w14:paraId="730EEA5C" w14:textId="067D04C0" w:rsidR="00121945" w:rsidRPr="001F3118" w:rsidRDefault="004F039E">
            <w:pPr>
              <w:pStyle w:val="TableContents"/>
            </w:pPr>
            <w:r>
              <w:t xml:space="preserve">Diagramas </w:t>
            </w:r>
            <w:r w:rsidR="00B96C85">
              <w:t>e</w:t>
            </w:r>
            <w:r>
              <w:t xml:space="preserve"> definição projeto</w:t>
            </w:r>
          </w:p>
        </w:tc>
        <w:tc>
          <w:tcPr>
            <w:tcW w:w="1485" w:type="dxa"/>
            <w:tcBorders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</w:tcBorders>
          </w:tcPr>
          <w:p w14:paraId="1E41B8AB" w14:textId="068233BC" w:rsidR="00121945" w:rsidRPr="001F3118" w:rsidRDefault="00B96C85">
            <w:pPr>
              <w:pStyle w:val="TableContents"/>
            </w:pPr>
            <w:r>
              <w:t>16.67</w:t>
            </w:r>
          </w:p>
        </w:tc>
      </w:tr>
      <w:tr w:rsidR="00121945" w:rsidRPr="001F3118" w14:paraId="38C0878A" w14:textId="77777777" w:rsidTr="7E0172A5">
        <w:tc>
          <w:tcPr>
            <w:tcW w:w="3212" w:type="dxa"/>
            <w:tcBorders>
              <w:left w:val="single" w:sz="2" w:space="0" w:color="000000" w:themeColor="text1"/>
              <w:bottom w:val="single" w:sz="2" w:space="0" w:color="000000" w:themeColor="text1"/>
            </w:tcBorders>
          </w:tcPr>
          <w:p w14:paraId="3BA1A6E7" w14:textId="5D14D704" w:rsidR="00121945" w:rsidRPr="001F3118" w:rsidRDefault="03755736" w:rsidP="5C3194DE">
            <w:pPr>
              <w:pStyle w:val="TableContents"/>
              <w:jc w:val="center"/>
            </w:pPr>
            <w:r w:rsidRPr="001F3118">
              <w:t>Nuno Gomes</w:t>
            </w:r>
          </w:p>
        </w:tc>
        <w:tc>
          <w:tcPr>
            <w:tcW w:w="4948" w:type="dxa"/>
            <w:tcBorders>
              <w:left w:val="single" w:sz="2" w:space="0" w:color="000000" w:themeColor="text1"/>
              <w:bottom w:val="single" w:sz="2" w:space="0" w:color="000000" w:themeColor="text1"/>
            </w:tcBorders>
          </w:tcPr>
          <w:p w14:paraId="438CC635" w14:textId="77777777" w:rsidR="00121945" w:rsidRPr="001F3118" w:rsidRDefault="00121945">
            <w:pPr>
              <w:pStyle w:val="TableContents"/>
            </w:pPr>
          </w:p>
        </w:tc>
        <w:tc>
          <w:tcPr>
            <w:tcW w:w="1485" w:type="dxa"/>
            <w:tcBorders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</w:tcBorders>
          </w:tcPr>
          <w:p w14:paraId="0A9CB460" w14:textId="54F874D7" w:rsidR="00121945" w:rsidRPr="001F3118" w:rsidRDefault="00B96C85">
            <w:pPr>
              <w:pStyle w:val="TableContents"/>
            </w:pPr>
            <w:r>
              <w:t>16.66</w:t>
            </w:r>
          </w:p>
        </w:tc>
      </w:tr>
      <w:tr w:rsidR="00121945" w:rsidRPr="001F3118" w14:paraId="5D86791E" w14:textId="77777777" w:rsidTr="7E0172A5">
        <w:tc>
          <w:tcPr>
            <w:tcW w:w="3212" w:type="dxa"/>
            <w:tcBorders>
              <w:left w:val="single" w:sz="2" w:space="0" w:color="000000" w:themeColor="text1"/>
              <w:bottom w:val="single" w:sz="2" w:space="0" w:color="000000" w:themeColor="text1"/>
            </w:tcBorders>
          </w:tcPr>
          <w:p w14:paraId="4D1C899B" w14:textId="0A3FD86E" w:rsidR="00121945" w:rsidRPr="001F3118" w:rsidRDefault="07C42594" w:rsidP="5C3194DE">
            <w:pPr>
              <w:pStyle w:val="TableContents"/>
              <w:jc w:val="center"/>
            </w:pPr>
            <w:r w:rsidRPr="001F3118">
              <w:t>Hugo Afonso</w:t>
            </w:r>
          </w:p>
        </w:tc>
        <w:tc>
          <w:tcPr>
            <w:tcW w:w="4948" w:type="dxa"/>
            <w:tcBorders>
              <w:left w:val="single" w:sz="2" w:space="0" w:color="000000" w:themeColor="text1"/>
              <w:bottom w:val="single" w:sz="2" w:space="0" w:color="000000" w:themeColor="text1"/>
            </w:tcBorders>
          </w:tcPr>
          <w:p w14:paraId="5AD7DC4B" w14:textId="0C7F14EB" w:rsidR="00121945" w:rsidRPr="001F3118" w:rsidRDefault="00373DCD">
            <w:pPr>
              <w:pStyle w:val="TableContents"/>
            </w:pPr>
            <w:r>
              <w:t>Sensorização e documentação</w:t>
            </w:r>
          </w:p>
        </w:tc>
        <w:tc>
          <w:tcPr>
            <w:tcW w:w="1485" w:type="dxa"/>
            <w:tcBorders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</w:tcBorders>
          </w:tcPr>
          <w:p w14:paraId="262B130C" w14:textId="5C461127" w:rsidR="00121945" w:rsidRPr="001F3118" w:rsidRDefault="00B96C85">
            <w:pPr>
              <w:pStyle w:val="TableContents"/>
            </w:pPr>
            <w:r>
              <w:t>16.66</w:t>
            </w:r>
          </w:p>
        </w:tc>
      </w:tr>
      <w:tr w:rsidR="00121945" w:rsidRPr="001F3118" w14:paraId="357BA372" w14:textId="77777777" w:rsidTr="7E0172A5">
        <w:tc>
          <w:tcPr>
            <w:tcW w:w="3212" w:type="dxa"/>
            <w:tcBorders>
              <w:left w:val="single" w:sz="2" w:space="0" w:color="000000" w:themeColor="text1"/>
              <w:bottom w:val="single" w:sz="2" w:space="0" w:color="000000" w:themeColor="text1"/>
            </w:tcBorders>
          </w:tcPr>
          <w:p w14:paraId="0AE151DD" w14:textId="1417371C" w:rsidR="00121945" w:rsidRPr="001F3118" w:rsidRDefault="177FC47F" w:rsidP="5C3194DE">
            <w:pPr>
              <w:pStyle w:val="TableContents"/>
              <w:jc w:val="center"/>
            </w:pPr>
            <w:r w:rsidRPr="001F3118">
              <w:t xml:space="preserve">Tiago </w:t>
            </w:r>
            <w:r w:rsidR="67F2F312" w:rsidRPr="001F3118">
              <w:t>Fonseca</w:t>
            </w:r>
          </w:p>
        </w:tc>
        <w:tc>
          <w:tcPr>
            <w:tcW w:w="4948" w:type="dxa"/>
            <w:tcBorders>
              <w:left w:val="single" w:sz="2" w:space="0" w:color="000000" w:themeColor="text1"/>
              <w:bottom w:val="single" w:sz="2" w:space="0" w:color="000000" w:themeColor="text1"/>
            </w:tcBorders>
          </w:tcPr>
          <w:p w14:paraId="010E3639" w14:textId="31B70B6B" w:rsidR="00121945" w:rsidRPr="001F3118" w:rsidRDefault="004F039E">
            <w:pPr>
              <w:pStyle w:val="TableContents"/>
            </w:pPr>
            <w:r>
              <w:t>Diagramas</w:t>
            </w:r>
          </w:p>
        </w:tc>
        <w:tc>
          <w:tcPr>
            <w:tcW w:w="1485" w:type="dxa"/>
            <w:tcBorders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</w:tcBorders>
          </w:tcPr>
          <w:p w14:paraId="1942DF42" w14:textId="070CF14B" w:rsidR="00121945" w:rsidRPr="001F3118" w:rsidRDefault="00B96C85">
            <w:pPr>
              <w:pStyle w:val="TableContents"/>
            </w:pPr>
            <w:r>
              <w:t>16.66</w:t>
            </w:r>
          </w:p>
        </w:tc>
      </w:tr>
      <w:tr w:rsidR="7C9DFC47" w:rsidRPr="001F3118" w14:paraId="6C3616D5" w14:textId="77777777" w:rsidTr="7E0172A5">
        <w:trPr>
          <w:trHeight w:val="300"/>
        </w:trPr>
        <w:tc>
          <w:tcPr>
            <w:tcW w:w="3212" w:type="dxa"/>
            <w:tcBorders>
              <w:left w:val="single" w:sz="2" w:space="0" w:color="000000" w:themeColor="text1"/>
              <w:bottom w:val="single" w:sz="2" w:space="0" w:color="000000" w:themeColor="text1"/>
            </w:tcBorders>
          </w:tcPr>
          <w:p w14:paraId="7320B04E" w14:textId="4C35A625" w:rsidR="7C9DFC47" w:rsidRPr="001F3118" w:rsidRDefault="3E9C54ED" w:rsidP="5C3194DE">
            <w:pPr>
              <w:pStyle w:val="TableContents"/>
              <w:jc w:val="center"/>
            </w:pPr>
            <w:r w:rsidRPr="001F3118">
              <w:t xml:space="preserve">Vasco </w:t>
            </w:r>
            <w:r w:rsidR="0CC64FAB" w:rsidRPr="001F3118">
              <w:t>Pestana</w:t>
            </w:r>
          </w:p>
        </w:tc>
        <w:tc>
          <w:tcPr>
            <w:tcW w:w="4948" w:type="dxa"/>
            <w:tcBorders>
              <w:left w:val="single" w:sz="2" w:space="0" w:color="000000" w:themeColor="text1"/>
              <w:bottom w:val="single" w:sz="2" w:space="0" w:color="000000" w:themeColor="text1"/>
            </w:tcBorders>
          </w:tcPr>
          <w:p w14:paraId="623658A7" w14:textId="63DD21CC" w:rsidR="7C9DFC47" w:rsidRPr="001F3118" w:rsidRDefault="4CDDD69C" w:rsidP="4CDDD69C">
            <w:pPr>
              <w:pStyle w:val="TableContents"/>
              <w:suppressLineNumbers w:val="0"/>
              <w:spacing w:line="259" w:lineRule="auto"/>
            </w:pPr>
            <w:r>
              <w:t>Protocolo MQTT e documentação</w:t>
            </w:r>
          </w:p>
        </w:tc>
        <w:tc>
          <w:tcPr>
            <w:tcW w:w="1485" w:type="dxa"/>
            <w:tcBorders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</w:tcBorders>
          </w:tcPr>
          <w:p w14:paraId="4F83154A" w14:textId="169181D9" w:rsidR="7C9DFC47" w:rsidRPr="001F3118" w:rsidRDefault="00B96C85" w:rsidP="7C9DFC47">
            <w:pPr>
              <w:pStyle w:val="TableContents"/>
            </w:pPr>
            <w:r>
              <w:t>16.66</w:t>
            </w:r>
          </w:p>
        </w:tc>
      </w:tr>
      <w:tr w:rsidR="752E2409" w:rsidRPr="001F3118" w14:paraId="0E3B0AEC" w14:textId="77777777" w:rsidTr="7E0172A5">
        <w:trPr>
          <w:trHeight w:val="300"/>
        </w:trPr>
        <w:tc>
          <w:tcPr>
            <w:tcW w:w="3212" w:type="dxa"/>
            <w:tcBorders>
              <w:left w:val="single" w:sz="2" w:space="0" w:color="000000" w:themeColor="text1"/>
              <w:bottom w:val="single" w:sz="2" w:space="0" w:color="000000" w:themeColor="text1"/>
            </w:tcBorders>
          </w:tcPr>
          <w:p w14:paraId="45528DC3" w14:textId="5EDC142A" w:rsidR="752E2409" w:rsidRPr="001F3118" w:rsidRDefault="696DC1A9" w:rsidP="5C3194DE">
            <w:pPr>
              <w:pStyle w:val="TableContents"/>
              <w:jc w:val="center"/>
            </w:pPr>
            <w:r w:rsidRPr="001F3118">
              <w:t>Pedro Sousa</w:t>
            </w:r>
          </w:p>
        </w:tc>
        <w:tc>
          <w:tcPr>
            <w:tcW w:w="4948" w:type="dxa"/>
            <w:tcBorders>
              <w:left w:val="single" w:sz="2" w:space="0" w:color="000000" w:themeColor="text1"/>
              <w:bottom w:val="single" w:sz="2" w:space="0" w:color="000000" w:themeColor="text1"/>
            </w:tcBorders>
          </w:tcPr>
          <w:p w14:paraId="5300D7A6" w14:textId="23AC0FA3" w:rsidR="752E2409" w:rsidRPr="001F3118" w:rsidRDefault="7E0172A5" w:rsidP="7E0172A5">
            <w:pPr>
              <w:pStyle w:val="TableContents"/>
              <w:suppressLineNumbers w:val="0"/>
              <w:spacing w:line="259" w:lineRule="auto"/>
            </w:pPr>
            <w:r>
              <w:t>Protocolo MQTT e documentação</w:t>
            </w:r>
          </w:p>
        </w:tc>
        <w:tc>
          <w:tcPr>
            <w:tcW w:w="1485" w:type="dxa"/>
            <w:tcBorders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</w:tcBorders>
          </w:tcPr>
          <w:p w14:paraId="2BC271FE" w14:textId="672F0CC4" w:rsidR="752E2409" w:rsidRPr="001F3118" w:rsidRDefault="00B96C85" w:rsidP="752E2409">
            <w:pPr>
              <w:pStyle w:val="TableContents"/>
            </w:pPr>
            <w:r>
              <w:t>16.66</w:t>
            </w:r>
          </w:p>
        </w:tc>
      </w:tr>
    </w:tbl>
    <w:p w14:paraId="633A21CB" w14:textId="77777777" w:rsidR="00121945" w:rsidRPr="001F3118" w:rsidRDefault="00121945">
      <w:pPr>
        <w:pStyle w:val="Corpodetexto"/>
      </w:pPr>
    </w:p>
    <w:p w14:paraId="0C65E9DD" w14:textId="77777777" w:rsidR="00121945" w:rsidRPr="001F3118" w:rsidRDefault="00121945">
      <w:pPr>
        <w:pStyle w:val="Comment"/>
      </w:pPr>
    </w:p>
    <w:p w14:paraId="3CC97A35" w14:textId="77777777" w:rsidR="00121945" w:rsidRDefault="001F6F87">
      <w:pPr>
        <w:pStyle w:val="Ttulo1"/>
      </w:pPr>
      <w:proofErr w:type="spellStart"/>
      <w:r w:rsidRPr="001F3118">
        <w:t>Comments</w:t>
      </w:r>
      <w:proofErr w:type="spellEnd"/>
      <w:r w:rsidRPr="001F3118">
        <w:t xml:space="preserve"> </w:t>
      </w:r>
      <w:proofErr w:type="spellStart"/>
      <w:r w:rsidRPr="001F3118">
        <w:t>and</w:t>
      </w:r>
      <w:proofErr w:type="spellEnd"/>
      <w:r w:rsidRPr="001F3118">
        <w:t xml:space="preserve"> </w:t>
      </w:r>
      <w:proofErr w:type="spellStart"/>
      <w:r w:rsidRPr="001F3118">
        <w:t>remarks</w:t>
      </w:r>
      <w:proofErr w:type="spellEnd"/>
    </w:p>
    <w:sectPr w:rsidR="00121945">
      <w:headerReference w:type="default" r:id="rId19"/>
      <w:footerReference w:type="default" r:id="rId20"/>
      <w:pgSz w:w="11906" w:h="16838"/>
      <w:pgMar w:top="2341" w:right="1134" w:bottom="1686" w:left="1134" w:header="1134" w:footer="1134" w:gutter="0"/>
      <w:cols w:space="720"/>
      <w:formProt w:val="0"/>
      <w:docGrid w:linePitch="600" w:charSpace="36864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5B181AE" w14:textId="77777777" w:rsidR="00C730B6" w:rsidRPr="001F3118" w:rsidRDefault="00C730B6">
      <w:r w:rsidRPr="001F3118">
        <w:separator/>
      </w:r>
    </w:p>
  </w:endnote>
  <w:endnote w:type="continuationSeparator" w:id="0">
    <w:p w14:paraId="749CFF2E" w14:textId="77777777" w:rsidR="00C730B6" w:rsidRPr="001F3118" w:rsidRDefault="00C730B6">
      <w:r w:rsidRPr="001F3118"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Liberation Serif">
    <w:altName w:val="Times New Roman"/>
    <w:panose1 w:val="02020603050405020304"/>
    <w:charset w:val="01"/>
    <w:family w:val="roman"/>
    <w:pitch w:val="variable"/>
    <w:sig w:usb0="E0000AFF" w:usb1="500078FF" w:usb2="00000021" w:usb3="00000000" w:csb0="000001BF" w:csb1="00000000"/>
  </w:font>
  <w:font w:name="Noto Serif CJK SC">
    <w:altName w:val="Cambria"/>
    <w:panose1 w:val="00000000000000000000"/>
    <w:charset w:val="00"/>
    <w:family w:val="roman"/>
    <w:notTrueType/>
    <w:pitch w:val="default"/>
  </w:font>
  <w:font w:name="Lohit Devanagari">
    <w:altName w:val="Cambria"/>
    <w:panose1 w:val="00000000000000000000"/>
    <w:charset w:val="00"/>
    <w:family w:val="roman"/>
    <w:notTrueType/>
    <w:pitch w:val="default"/>
  </w:font>
  <w:font w:name="Carlito">
    <w:altName w:val="Calibri"/>
    <w:panose1 w:val="020F0502020204030204"/>
    <w:charset w:val="01"/>
    <w:family w:val="swiss"/>
    <w:pitch w:val="variable"/>
    <w:sig w:usb0="E10002FF" w:usb1="5000ECFF" w:usb2="00000009" w:usb3="00000000" w:csb0="0000019F" w:csb1="00000000"/>
  </w:font>
  <w:font w:name="Liberation Sans">
    <w:altName w:val="Arial"/>
    <w:panose1 w:val="020B0604020202020204"/>
    <w:charset w:val="01"/>
    <w:family w:val="swiss"/>
    <w:pitch w:val="variable"/>
    <w:sig w:usb0="E0000AFF" w:usb1="500078FF" w:usb2="00000021" w:usb3="00000000" w:csb0="000001BF" w:csb1="00000000"/>
  </w:font>
  <w:font w:name="Noto Sans CJK SC Regular">
    <w:panose1 w:val="00000000000000000000"/>
    <w:charset w:val="00"/>
    <w:family w:val="roman"/>
    <w:notTrueType/>
    <w:pitch w:val="default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42CB25F" w14:textId="77777777" w:rsidR="00121945" w:rsidRPr="001F3118" w:rsidRDefault="001F6F87">
    <w:pPr>
      <w:pStyle w:val="Rodap"/>
    </w:pPr>
    <w:r w:rsidRPr="001F3118">
      <w:tab/>
    </w:r>
    <w:r w:rsidRPr="001F3118">
      <w:fldChar w:fldCharType="begin"/>
    </w:r>
    <w:r w:rsidRPr="001F3118">
      <w:instrText>PAGE</w:instrText>
    </w:r>
    <w:r w:rsidRPr="001F3118">
      <w:fldChar w:fldCharType="separate"/>
    </w:r>
    <w:r w:rsidRPr="001F3118">
      <w:t>3</w:t>
    </w:r>
    <w:r w:rsidRPr="001F3118"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F3C6E81" w14:textId="77777777" w:rsidR="00C730B6" w:rsidRPr="001F3118" w:rsidRDefault="00C730B6">
      <w:r w:rsidRPr="001F3118">
        <w:separator/>
      </w:r>
    </w:p>
  </w:footnote>
  <w:footnote w:type="continuationSeparator" w:id="0">
    <w:p w14:paraId="54B363EC" w14:textId="77777777" w:rsidR="00C730B6" w:rsidRPr="001F3118" w:rsidRDefault="00C730B6">
      <w:r w:rsidRPr="001F3118"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13F829B" w14:textId="77777777" w:rsidR="00121945" w:rsidRPr="001F3118" w:rsidRDefault="001F6F87">
    <w:pPr>
      <w:pStyle w:val="Cabealho"/>
      <w:jc w:val="center"/>
    </w:pPr>
    <w:r w:rsidRPr="001F3118">
      <w:rPr>
        <w:noProof/>
      </w:rPr>
      <w:drawing>
        <wp:inline distT="0" distB="0" distL="0" distR="0" wp14:anchorId="16AF9272" wp14:editId="6891E65E">
          <wp:extent cx="5110480" cy="586740"/>
          <wp:effectExtent l="0" t="0" r="0" b="0"/>
          <wp:docPr id="1" name="Picture 3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3"/>
                  <pic:cNvPicPr/>
                </pic:nvPicPr>
                <pic:blipFill>
                  <a:blip r:embed="rId1"/>
                  <a:stretch/>
                </pic:blipFill>
                <pic:spPr>
                  <a:xfrm>
                    <a:off x="0" y="0"/>
                    <a:ext cx="5109840" cy="586080"/>
                  </a:xfrm>
                  <a:prstGeom prst="rect">
                    <a:avLst/>
                  </a:prstGeom>
                  <a:ln w="0">
                    <a:noFill/>
                  </a:ln>
                </pic:spPr>
              </pic:pic>
            </a:graphicData>
          </a:graphic>
        </wp:inline>
      </w:drawing>
    </w:r>
  </w:p>
</w:hdr>
</file>

<file path=word/intelligence2.xml><?xml version="1.0" encoding="utf-8"?>
<int2:intelligence xmlns:int2="http://schemas.microsoft.com/office/intelligence/2020/intelligence" xmlns:oel="http://schemas.microsoft.com/office/2019/extlst">
  <int2:observations>
    <int2:textHash int2:hashCode="UcBms26osyB2lk" int2:id="1emB7EfR">
      <int2:state int2:value="Rejected" int2:type="spell"/>
    </int2:textHash>
  </int2:observations>
  <int2:intelligenceSettings/>
  <int2:onDemandWorkflows/>
</int2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66A1413"/>
    <w:multiLevelType w:val="multilevel"/>
    <w:tmpl w:val="4EDA785C"/>
    <w:lvl w:ilvl="0">
      <w:start w:val="1"/>
      <w:numFmt w:val="none"/>
      <w:pStyle w:val="Ttulo1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pStyle w:val="Ttulo2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1" w15:restartNumberingAfterBreak="0">
    <w:nsid w:val="5C5065DB"/>
    <w:multiLevelType w:val="hybridMultilevel"/>
    <w:tmpl w:val="EF566970"/>
    <w:lvl w:ilvl="0" w:tplc="8F36A52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655CF58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1B167DE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8290334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F6CA63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0DC003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9240DE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65C02C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AA5E42B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780A82DA"/>
    <w:multiLevelType w:val="hybridMultilevel"/>
    <w:tmpl w:val="A6EE6E5A"/>
    <w:lvl w:ilvl="0" w:tplc="CE448AEA">
      <w:start w:val="1"/>
      <w:numFmt w:val="bullet"/>
      <w:lvlText w:val=""/>
      <w:lvlJc w:val="left"/>
      <w:pPr>
        <w:ind w:left="720" w:hanging="360"/>
      </w:pPr>
      <w:rPr>
        <w:rFonts w:ascii="Wingdings" w:hAnsi="Wingdings" w:hint="default"/>
      </w:rPr>
    </w:lvl>
    <w:lvl w:ilvl="1" w:tplc="97B0AF78">
      <w:start w:val="1"/>
      <w:numFmt w:val="bullet"/>
      <w:lvlText w:val=""/>
      <w:lvlJc w:val="left"/>
      <w:pPr>
        <w:ind w:left="1440" w:hanging="360"/>
      </w:pPr>
      <w:rPr>
        <w:rFonts w:ascii="Wingdings" w:hAnsi="Wingdings" w:hint="default"/>
      </w:rPr>
    </w:lvl>
    <w:lvl w:ilvl="2" w:tplc="20B4FEA0">
      <w:start w:val="1"/>
      <w:numFmt w:val="bullet"/>
      <w:lvlText w:val=""/>
      <w:lvlJc w:val="left"/>
      <w:pPr>
        <w:ind w:left="2160" w:hanging="360"/>
      </w:pPr>
      <w:rPr>
        <w:rFonts w:ascii="Wingdings" w:hAnsi="Wingdings" w:hint="default"/>
      </w:rPr>
    </w:lvl>
    <w:lvl w:ilvl="3" w:tplc="F3521CBC">
      <w:start w:val="1"/>
      <w:numFmt w:val="bullet"/>
      <w:lvlText w:val=""/>
      <w:lvlJc w:val="left"/>
      <w:pPr>
        <w:ind w:left="2880" w:hanging="360"/>
      </w:pPr>
      <w:rPr>
        <w:rFonts w:ascii="Wingdings" w:hAnsi="Wingdings" w:hint="default"/>
      </w:rPr>
    </w:lvl>
    <w:lvl w:ilvl="4" w:tplc="D4F2074E">
      <w:start w:val="1"/>
      <w:numFmt w:val="bullet"/>
      <w:lvlText w:val=""/>
      <w:lvlJc w:val="left"/>
      <w:pPr>
        <w:ind w:left="3600" w:hanging="360"/>
      </w:pPr>
      <w:rPr>
        <w:rFonts w:ascii="Wingdings" w:hAnsi="Wingdings" w:hint="default"/>
      </w:rPr>
    </w:lvl>
    <w:lvl w:ilvl="5" w:tplc="876E22E4">
      <w:start w:val="1"/>
      <w:numFmt w:val="bullet"/>
      <w:lvlText w:val=""/>
      <w:lvlJc w:val="left"/>
      <w:pPr>
        <w:ind w:left="4320" w:hanging="360"/>
      </w:pPr>
      <w:rPr>
        <w:rFonts w:ascii="Wingdings" w:hAnsi="Wingdings" w:hint="default"/>
      </w:rPr>
    </w:lvl>
    <w:lvl w:ilvl="6" w:tplc="FF9C9F06">
      <w:start w:val="1"/>
      <w:numFmt w:val="bullet"/>
      <w:lvlText w:val=""/>
      <w:lvlJc w:val="left"/>
      <w:pPr>
        <w:ind w:left="5040" w:hanging="360"/>
      </w:pPr>
      <w:rPr>
        <w:rFonts w:ascii="Wingdings" w:hAnsi="Wingdings" w:hint="default"/>
      </w:rPr>
    </w:lvl>
    <w:lvl w:ilvl="7" w:tplc="3476E968">
      <w:start w:val="1"/>
      <w:numFmt w:val="bullet"/>
      <w:lvlText w:val=""/>
      <w:lvlJc w:val="left"/>
      <w:pPr>
        <w:ind w:left="5760" w:hanging="360"/>
      </w:pPr>
      <w:rPr>
        <w:rFonts w:ascii="Wingdings" w:hAnsi="Wingdings" w:hint="default"/>
      </w:rPr>
    </w:lvl>
    <w:lvl w:ilvl="8" w:tplc="FF46B2C0">
      <w:start w:val="1"/>
      <w:numFmt w:val="bullet"/>
      <w:lvlText w:val="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964040358">
    <w:abstractNumId w:val="1"/>
  </w:num>
  <w:num w:numId="2" w16cid:durableId="251208342">
    <w:abstractNumId w:val="2"/>
  </w:num>
  <w:num w:numId="3" w16cid:durableId="61672147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7"/>
  <w:proofState w:spelling="clean" w:grammar="clean"/>
  <w:attachedTemplate r:id="rId1"/>
  <w:defaultTabStop w:val="709"/>
  <w:autoHyphenation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B0241"/>
    <w:rsid w:val="00001206"/>
    <w:rsid w:val="00001D60"/>
    <w:rsid w:val="00002ADC"/>
    <w:rsid w:val="00005E5B"/>
    <w:rsid w:val="0001063B"/>
    <w:rsid w:val="00013048"/>
    <w:rsid w:val="00014284"/>
    <w:rsid w:val="00014D87"/>
    <w:rsid w:val="00015323"/>
    <w:rsid w:val="0002187E"/>
    <w:rsid w:val="00022C8C"/>
    <w:rsid w:val="0002362D"/>
    <w:rsid w:val="00024DA5"/>
    <w:rsid w:val="00025ADF"/>
    <w:rsid w:val="0002694E"/>
    <w:rsid w:val="000273DC"/>
    <w:rsid w:val="0002786E"/>
    <w:rsid w:val="00031CD5"/>
    <w:rsid w:val="0003287D"/>
    <w:rsid w:val="00033EE5"/>
    <w:rsid w:val="0003486A"/>
    <w:rsid w:val="000378EE"/>
    <w:rsid w:val="00040C6C"/>
    <w:rsid w:val="000418B1"/>
    <w:rsid w:val="000421DC"/>
    <w:rsid w:val="00043271"/>
    <w:rsid w:val="000432FF"/>
    <w:rsid w:val="0004357E"/>
    <w:rsid w:val="000435F6"/>
    <w:rsid w:val="0004382D"/>
    <w:rsid w:val="00043FBD"/>
    <w:rsid w:val="00045768"/>
    <w:rsid w:val="0004656E"/>
    <w:rsid w:val="0004691B"/>
    <w:rsid w:val="0004756F"/>
    <w:rsid w:val="0004764C"/>
    <w:rsid w:val="000478F4"/>
    <w:rsid w:val="00052A48"/>
    <w:rsid w:val="00052E29"/>
    <w:rsid w:val="000549B1"/>
    <w:rsid w:val="00054E8A"/>
    <w:rsid w:val="000578ED"/>
    <w:rsid w:val="000642E9"/>
    <w:rsid w:val="00065F4F"/>
    <w:rsid w:val="00066AA6"/>
    <w:rsid w:val="00067960"/>
    <w:rsid w:val="00070370"/>
    <w:rsid w:val="0007090F"/>
    <w:rsid w:val="00070DD7"/>
    <w:rsid w:val="000714A6"/>
    <w:rsid w:val="00072584"/>
    <w:rsid w:val="00072619"/>
    <w:rsid w:val="00073798"/>
    <w:rsid w:val="00074B51"/>
    <w:rsid w:val="00075728"/>
    <w:rsid w:val="00075B9C"/>
    <w:rsid w:val="00076EA4"/>
    <w:rsid w:val="00080A96"/>
    <w:rsid w:val="00080B1D"/>
    <w:rsid w:val="00081328"/>
    <w:rsid w:val="00083194"/>
    <w:rsid w:val="00083EB3"/>
    <w:rsid w:val="00086C72"/>
    <w:rsid w:val="00087DD7"/>
    <w:rsid w:val="00090109"/>
    <w:rsid w:val="00090C29"/>
    <w:rsid w:val="00091C70"/>
    <w:rsid w:val="000934CF"/>
    <w:rsid w:val="00095470"/>
    <w:rsid w:val="000962A8"/>
    <w:rsid w:val="00096789"/>
    <w:rsid w:val="00096F7D"/>
    <w:rsid w:val="00097EFD"/>
    <w:rsid w:val="000A0282"/>
    <w:rsid w:val="000A03B4"/>
    <w:rsid w:val="000A0D8B"/>
    <w:rsid w:val="000A5CC5"/>
    <w:rsid w:val="000B4473"/>
    <w:rsid w:val="000B531F"/>
    <w:rsid w:val="000C0B72"/>
    <w:rsid w:val="000C11F6"/>
    <w:rsid w:val="000C21E0"/>
    <w:rsid w:val="000C2360"/>
    <w:rsid w:val="000C2E35"/>
    <w:rsid w:val="000C41E2"/>
    <w:rsid w:val="000C450C"/>
    <w:rsid w:val="000D23D2"/>
    <w:rsid w:val="000D26F5"/>
    <w:rsid w:val="000D2BAA"/>
    <w:rsid w:val="000D31EA"/>
    <w:rsid w:val="000D674D"/>
    <w:rsid w:val="000D7218"/>
    <w:rsid w:val="000E0754"/>
    <w:rsid w:val="000E1C55"/>
    <w:rsid w:val="000E41A1"/>
    <w:rsid w:val="000E445F"/>
    <w:rsid w:val="000E55D1"/>
    <w:rsid w:val="000E56C2"/>
    <w:rsid w:val="000E7A5A"/>
    <w:rsid w:val="000F1085"/>
    <w:rsid w:val="000F225E"/>
    <w:rsid w:val="000F24E4"/>
    <w:rsid w:val="000F2758"/>
    <w:rsid w:val="000F2BA5"/>
    <w:rsid w:val="000F33AA"/>
    <w:rsid w:val="000F474B"/>
    <w:rsid w:val="000F7CF0"/>
    <w:rsid w:val="0010141D"/>
    <w:rsid w:val="00104C2E"/>
    <w:rsid w:val="0010530C"/>
    <w:rsid w:val="00105E4F"/>
    <w:rsid w:val="00106B61"/>
    <w:rsid w:val="00107B71"/>
    <w:rsid w:val="00111328"/>
    <w:rsid w:val="00111E3B"/>
    <w:rsid w:val="00111EEA"/>
    <w:rsid w:val="00112C61"/>
    <w:rsid w:val="001148AC"/>
    <w:rsid w:val="00117232"/>
    <w:rsid w:val="001208E1"/>
    <w:rsid w:val="00121945"/>
    <w:rsid w:val="001233AA"/>
    <w:rsid w:val="001266A3"/>
    <w:rsid w:val="0012692F"/>
    <w:rsid w:val="00126FFF"/>
    <w:rsid w:val="001309E6"/>
    <w:rsid w:val="00131465"/>
    <w:rsid w:val="00131554"/>
    <w:rsid w:val="00132EBE"/>
    <w:rsid w:val="00133994"/>
    <w:rsid w:val="00133EEF"/>
    <w:rsid w:val="001346B6"/>
    <w:rsid w:val="0013573B"/>
    <w:rsid w:val="00135C7E"/>
    <w:rsid w:val="00135E06"/>
    <w:rsid w:val="00137A50"/>
    <w:rsid w:val="00141106"/>
    <w:rsid w:val="001424FB"/>
    <w:rsid w:val="0014312F"/>
    <w:rsid w:val="00143B2F"/>
    <w:rsid w:val="001457A2"/>
    <w:rsid w:val="00145CE5"/>
    <w:rsid w:val="0014684F"/>
    <w:rsid w:val="00146CF5"/>
    <w:rsid w:val="001471FE"/>
    <w:rsid w:val="001506F0"/>
    <w:rsid w:val="00156607"/>
    <w:rsid w:val="00160A20"/>
    <w:rsid w:val="00161B09"/>
    <w:rsid w:val="00161E25"/>
    <w:rsid w:val="00165923"/>
    <w:rsid w:val="00165B7D"/>
    <w:rsid w:val="00166683"/>
    <w:rsid w:val="0017215C"/>
    <w:rsid w:val="00173923"/>
    <w:rsid w:val="00174817"/>
    <w:rsid w:val="00174878"/>
    <w:rsid w:val="00174FD6"/>
    <w:rsid w:val="0017606C"/>
    <w:rsid w:val="001760B4"/>
    <w:rsid w:val="0017683C"/>
    <w:rsid w:val="00177051"/>
    <w:rsid w:val="00177283"/>
    <w:rsid w:val="0017728B"/>
    <w:rsid w:val="00177F7E"/>
    <w:rsid w:val="00180256"/>
    <w:rsid w:val="001807D9"/>
    <w:rsid w:val="00180805"/>
    <w:rsid w:val="00180819"/>
    <w:rsid w:val="001827C8"/>
    <w:rsid w:val="00184EF6"/>
    <w:rsid w:val="001851E5"/>
    <w:rsid w:val="001853ED"/>
    <w:rsid w:val="00185EE3"/>
    <w:rsid w:val="001879BD"/>
    <w:rsid w:val="0019002A"/>
    <w:rsid w:val="00190B0E"/>
    <w:rsid w:val="00191438"/>
    <w:rsid w:val="001923B8"/>
    <w:rsid w:val="0019324C"/>
    <w:rsid w:val="001974DB"/>
    <w:rsid w:val="001976C4"/>
    <w:rsid w:val="001A013D"/>
    <w:rsid w:val="001A0961"/>
    <w:rsid w:val="001A104B"/>
    <w:rsid w:val="001A1A68"/>
    <w:rsid w:val="001A2277"/>
    <w:rsid w:val="001A33ED"/>
    <w:rsid w:val="001A5679"/>
    <w:rsid w:val="001A67AE"/>
    <w:rsid w:val="001B05D2"/>
    <w:rsid w:val="001B2187"/>
    <w:rsid w:val="001B2DDD"/>
    <w:rsid w:val="001B3A9C"/>
    <w:rsid w:val="001B474E"/>
    <w:rsid w:val="001B6ACF"/>
    <w:rsid w:val="001B7114"/>
    <w:rsid w:val="001B7FB7"/>
    <w:rsid w:val="001C03D7"/>
    <w:rsid w:val="001C0C9D"/>
    <w:rsid w:val="001C1E4D"/>
    <w:rsid w:val="001C1F4D"/>
    <w:rsid w:val="001C2C9A"/>
    <w:rsid w:val="001C3260"/>
    <w:rsid w:val="001C3F9B"/>
    <w:rsid w:val="001C48E1"/>
    <w:rsid w:val="001D02B6"/>
    <w:rsid w:val="001D3353"/>
    <w:rsid w:val="001D4EF2"/>
    <w:rsid w:val="001D663D"/>
    <w:rsid w:val="001D70AB"/>
    <w:rsid w:val="001D7A30"/>
    <w:rsid w:val="001E2F88"/>
    <w:rsid w:val="001E4E23"/>
    <w:rsid w:val="001E66C7"/>
    <w:rsid w:val="001E6F6A"/>
    <w:rsid w:val="001F1826"/>
    <w:rsid w:val="001F1F02"/>
    <w:rsid w:val="001F2DC8"/>
    <w:rsid w:val="001F3118"/>
    <w:rsid w:val="001F335B"/>
    <w:rsid w:val="001F581F"/>
    <w:rsid w:val="001F6F87"/>
    <w:rsid w:val="00200D67"/>
    <w:rsid w:val="00202601"/>
    <w:rsid w:val="0020295B"/>
    <w:rsid w:val="00202EBF"/>
    <w:rsid w:val="00203E9F"/>
    <w:rsid w:val="00210E84"/>
    <w:rsid w:val="00211129"/>
    <w:rsid w:val="00211418"/>
    <w:rsid w:val="00211ADA"/>
    <w:rsid w:val="00212212"/>
    <w:rsid w:val="00213C76"/>
    <w:rsid w:val="0021415C"/>
    <w:rsid w:val="00216386"/>
    <w:rsid w:val="00220427"/>
    <w:rsid w:val="00222476"/>
    <w:rsid w:val="002247EA"/>
    <w:rsid w:val="00224D83"/>
    <w:rsid w:val="002252CE"/>
    <w:rsid w:val="00225759"/>
    <w:rsid w:val="00225BCE"/>
    <w:rsid w:val="0022638C"/>
    <w:rsid w:val="00232678"/>
    <w:rsid w:val="00233CA0"/>
    <w:rsid w:val="002350AA"/>
    <w:rsid w:val="00236A74"/>
    <w:rsid w:val="0024014C"/>
    <w:rsid w:val="00240949"/>
    <w:rsid w:val="00241E21"/>
    <w:rsid w:val="0024261F"/>
    <w:rsid w:val="0024440A"/>
    <w:rsid w:val="00244C16"/>
    <w:rsid w:val="00247CBA"/>
    <w:rsid w:val="00252876"/>
    <w:rsid w:val="0025309E"/>
    <w:rsid w:val="00254163"/>
    <w:rsid w:val="00254B2F"/>
    <w:rsid w:val="00254DF8"/>
    <w:rsid w:val="00255C42"/>
    <w:rsid w:val="00256526"/>
    <w:rsid w:val="00256DD0"/>
    <w:rsid w:val="0026041A"/>
    <w:rsid w:val="002612E4"/>
    <w:rsid w:val="002614CA"/>
    <w:rsid w:val="002617DB"/>
    <w:rsid w:val="00261831"/>
    <w:rsid w:val="00261D75"/>
    <w:rsid w:val="0026334F"/>
    <w:rsid w:val="00263F62"/>
    <w:rsid w:val="00264E7C"/>
    <w:rsid w:val="002661B1"/>
    <w:rsid w:val="00266843"/>
    <w:rsid w:val="00266DC5"/>
    <w:rsid w:val="00266E6C"/>
    <w:rsid w:val="002727BC"/>
    <w:rsid w:val="00272A38"/>
    <w:rsid w:val="00272D7B"/>
    <w:rsid w:val="00273F41"/>
    <w:rsid w:val="00274274"/>
    <w:rsid w:val="002809B5"/>
    <w:rsid w:val="00282292"/>
    <w:rsid w:val="00283C62"/>
    <w:rsid w:val="00284CF0"/>
    <w:rsid w:val="002872CA"/>
    <w:rsid w:val="00287AA3"/>
    <w:rsid w:val="00291439"/>
    <w:rsid w:val="00292C5A"/>
    <w:rsid w:val="00293E60"/>
    <w:rsid w:val="00294390"/>
    <w:rsid w:val="002956C4"/>
    <w:rsid w:val="00296856"/>
    <w:rsid w:val="00296875"/>
    <w:rsid w:val="002968D8"/>
    <w:rsid w:val="00297D64"/>
    <w:rsid w:val="002A0E65"/>
    <w:rsid w:val="002A1243"/>
    <w:rsid w:val="002A1EF5"/>
    <w:rsid w:val="002A34E0"/>
    <w:rsid w:val="002A4A16"/>
    <w:rsid w:val="002A62EE"/>
    <w:rsid w:val="002A7164"/>
    <w:rsid w:val="002A7355"/>
    <w:rsid w:val="002A74DE"/>
    <w:rsid w:val="002A7EDB"/>
    <w:rsid w:val="002B28CA"/>
    <w:rsid w:val="002B29B4"/>
    <w:rsid w:val="002B2E7D"/>
    <w:rsid w:val="002B42D9"/>
    <w:rsid w:val="002B45F8"/>
    <w:rsid w:val="002B46AB"/>
    <w:rsid w:val="002B58E6"/>
    <w:rsid w:val="002C017C"/>
    <w:rsid w:val="002C066D"/>
    <w:rsid w:val="002C09CB"/>
    <w:rsid w:val="002C2920"/>
    <w:rsid w:val="002C2F0B"/>
    <w:rsid w:val="002C3EBE"/>
    <w:rsid w:val="002C5621"/>
    <w:rsid w:val="002D1C44"/>
    <w:rsid w:val="002D3A9C"/>
    <w:rsid w:val="002D4AEB"/>
    <w:rsid w:val="002D5471"/>
    <w:rsid w:val="002D56BF"/>
    <w:rsid w:val="002D6B3B"/>
    <w:rsid w:val="002E22DB"/>
    <w:rsid w:val="002E40DA"/>
    <w:rsid w:val="002E41BC"/>
    <w:rsid w:val="002E4B05"/>
    <w:rsid w:val="002E4D5B"/>
    <w:rsid w:val="002E766A"/>
    <w:rsid w:val="002E7ED0"/>
    <w:rsid w:val="002F11B7"/>
    <w:rsid w:val="002F1E60"/>
    <w:rsid w:val="002F28CA"/>
    <w:rsid w:val="002F3477"/>
    <w:rsid w:val="002F5B51"/>
    <w:rsid w:val="00300097"/>
    <w:rsid w:val="00300433"/>
    <w:rsid w:val="0030075A"/>
    <w:rsid w:val="00300EC3"/>
    <w:rsid w:val="0030188E"/>
    <w:rsid w:val="00302DE0"/>
    <w:rsid w:val="00303289"/>
    <w:rsid w:val="003053C8"/>
    <w:rsid w:val="00305C4B"/>
    <w:rsid w:val="00307290"/>
    <w:rsid w:val="00307E5F"/>
    <w:rsid w:val="00307F16"/>
    <w:rsid w:val="003118E2"/>
    <w:rsid w:val="00314FCF"/>
    <w:rsid w:val="00315489"/>
    <w:rsid w:val="00315605"/>
    <w:rsid w:val="003179EC"/>
    <w:rsid w:val="00321ACA"/>
    <w:rsid w:val="00322852"/>
    <w:rsid w:val="00322E59"/>
    <w:rsid w:val="00323762"/>
    <w:rsid w:val="0032728C"/>
    <w:rsid w:val="00327E14"/>
    <w:rsid w:val="003309B2"/>
    <w:rsid w:val="00331580"/>
    <w:rsid w:val="00331EA7"/>
    <w:rsid w:val="00333A26"/>
    <w:rsid w:val="00335968"/>
    <w:rsid w:val="003366E6"/>
    <w:rsid w:val="00341248"/>
    <w:rsid w:val="00342215"/>
    <w:rsid w:val="00344711"/>
    <w:rsid w:val="00344CFF"/>
    <w:rsid w:val="00345111"/>
    <w:rsid w:val="00345515"/>
    <w:rsid w:val="00346305"/>
    <w:rsid w:val="00346326"/>
    <w:rsid w:val="003463D4"/>
    <w:rsid w:val="00353825"/>
    <w:rsid w:val="00353BD9"/>
    <w:rsid w:val="00353F3D"/>
    <w:rsid w:val="00354532"/>
    <w:rsid w:val="00356A7B"/>
    <w:rsid w:val="0036139C"/>
    <w:rsid w:val="00361629"/>
    <w:rsid w:val="0036194F"/>
    <w:rsid w:val="00361EFE"/>
    <w:rsid w:val="00363127"/>
    <w:rsid w:val="003631AD"/>
    <w:rsid w:val="00364D19"/>
    <w:rsid w:val="0036523A"/>
    <w:rsid w:val="00365DA5"/>
    <w:rsid w:val="00370686"/>
    <w:rsid w:val="00371ABD"/>
    <w:rsid w:val="00371B95"/>
    <w:rsid w:val="00371E28"/>
    <w:rsid w:val="00371F1A"/>
    <w:rsid w:val="0037303F"/>
    <w:rsid w:val="003730DC"/>
    <w:rsid w:val="00373DCD"/>
    <w:rsid w:val="0037427D"/>
    <w:rsid w:val="003778C5"/>
    <w:rsid w:val="00380319"/>
    <w:rsid w:val="00383149"/>
    <w:rsid w:val="00383642"/>
    <w:rsid w:val="00384BFE"/>
    <w:rsid w:val="00385374"/>
    <w:rsid w:val="00385AAF"/>
    <w:rsid w:val="00385BBD"/>
    <w:rsid w:val="00387076"/>
    <w:rsid w:val="0038AB31"/>
    <w:rsid w:val="00390B33"/>
    <w:rsid w:val="00390CB3"/>
    <w:rsid w:val="00390D63"/>
    <w:rsid w:val="00391FB0"/>
    <w:rsid w:val="003929D6"/>
    <w:rsid w:val="00394BA9"/>
    <w:rsid w:val="003978DD"/>
    <w:rsid w:val="003A1660"/>
    <w:rsid w:val="003A403E"/>
    <w:rsid w:val="003A5965"/>
    <w:rsid w:val="003B1653"/>
    <w:rsid w:val="003B2584"/>
    <w:rsid w:val="003B2ECD"/>
    <w:rsid w:val="003B3098"/>
    <w:rsid w:val="003B397A"/>
    <w:rsid w:val="003B3A0F"/>
    <w:rsid w:val="003B6A83"/>
    <w:rsid w:val="003B791A"/>
    <w:rsid w:val="003C032D"/>
    <w:rsid w:val="003C3BC3"/>
    <w:rsid w:val="003C3E2D"/>
    <w:rsid w:val="003C51AF"/>
    <w:rsid w:val="003C7154"/>
    <w:rsid w:val="003C7274"/>
    <w:rsid w:val="003D0426"/>
    <w:rsid w:val="003D0B7B"/>
    <w:rsid w:val="003D1FAF"/>
    <w:rsid w:val="003D212B"/>
    <w:rsid w:val="003D2DB9"/>
    <w:rsid w:val="003D551C"/>
    <w:rsid w:val="003D64EB"/>
    <w:rsid w:val="003E46D2"/>
    <w:rsid w:val="003E46F9"/>
    <w:rsid w:val="003E7C48"/>
    <w:rsid w:val="003E7F23"/>
    <w:rsid w:val="003F0540"/>
    <w:rsid w:val="003F1B68"/>
    <w:rsid w:val="003F24D3"/>
    <w:rsid w:val="003F5AB2"/>
    <w:rsid w:val="003F6416"/>
    <w:rsid w:val="003F7480"/>
    <w:rsid w:val="003F7DC3"/>
    <w:rsid w:val="00400083"/>
    <w:rsid w:val="00400170"/>
    <w:rsid w:val="004004F2"/>
    <w:rsid w:val="00400BB0"/>
    <w:rsid w:val="0040292C"/>
    <w:rsid w:val="004036BB"/>
    <w:rsid w:val="004051D8"/>
    <w:rsid w:val="004057EF"/>
    <w:rsid w:val="0041018F"/>
    <w:rsid w:val="0041121A"/>
    <w:rsid w:val="00412038"/>
    <w:rsid w:val="004124FF"/>
    <w:rsid w:val="004129D9"/>
    <w:rsid w:val="0041395B"/>
    <w:rsid w:val="00414C33"/>
    <w:rsid w:val="00414E07"/>
    <w:rsid w:val="00416D9D"/>
    <w:rsid w:val="004178DA"/>
    <w:rsid w:val="00420A38"/>
    <w:rsid w:val="00421446"/>
    <w:rsid w:val="004218AD"/>
    <w:rsid w:val="00421F66"/>
    <w:rsid w:val="00423D3B"/>
    <w:rsid w:val="004242D0"/>
    <w:rsid w:val="00424843"/>
    <w:rsid w:val="00425174"/>
    <w:rsid w:val="00425919"/>
    <w:rsid w:val="00426B79"/>
    <w:rsid w:val="00431B5E"/>
    <w:rsid w:val="00431BC3"/>
    <w:rsid w:val="00435BA5"/>
    <w:rsid w:val="004374C3"/>
    <w:rsid w:val="004408E1"/>
    <w:rsid w:val="00440A00"/>
    <w:rsid w:val="00441F77"/>
    <w:rsid w:val="00443310"/>
    <w:rsid w:val="0044355C"/>
    <w:rsid w:val="0044377C"/>
    <w:rsid w:val="00445D10"/>
    <w:rsid w:val="004469BE"/>
    <w:rsid w:val="00446F89"/>
    <w:rsid w:val="00447F4C"/>
    <w:rsid w:val="004508F2"/>
    <w:rsid w:val="00455BFB"/>
    <w:rsid w:val="004570F6"/>
    <w:rsid w:val="00461D3C"/>
    <w:rsid w:val="00463380"/>
    <w:rsid w:val="00464485"/>
    <w:rsid w:val="00464F6B"/>
    <w:rsid w:val="00465CC0"/>
    <w:rsid w:val="00466A19"/>
    <w:rsid w:val="004700A8"/>
    <w:rsid w:val="00470F8A"/>
    <w:rsid w:val="004726AE"/>
    <w:rsid w:val="0047474D"/>
    <w:rsid w:val="00476EDD"/>
    <w:rsid w:val="00476F78"/>
    <w:rsid w:val="00481D0B"/>
    <w:rsid w:val="00482D80"/>
    <w:rsid w:val="00482FB2"/>
    <w:rsid w:val="00483520"/>
    <w:rsid w:val="004853D2"/>
    <w:rsid w:val="004857A6"/>
    <w:rsid w:val="00485869"/>
    <w:rsid w:val="0048618E"/>
    <w:rsid w:val="004868F5"/>
    <w:rsid w:val="00487714"/>
    <w:rsid w:val="00487D88"/>
    <w:rsid w:val="0049033F"/>
    <w:rsid w:val="0049353D"/>
    <w:rsid w:val="00493F9B"/>
    <w:rsid w:val="0049583A"/>
    <w:rsid w:val="00497925"/>
    <w:rsid w:val="004A0741"/>
    <w:rsid w:val="004A1B31"/>
    <w:rsid w:val="004A3212"/>
    <w:rsid w:val="004A36AE"/>
    <w:rsid w:val="004A449C"/>
    <w:rsid w:val="004A54B1"/>
    <w:rsid w:val="004A5566"/>
    <w:rsid w:val="004A7333"/>
    <w:rsid w:val="004A774E"/>
    <w:rsid w:val="004A7D93"/>
    <w:rsid w:val="004B056C"/>
    <w:rsid w:val="004B0C04"/>
    <w:rsid w:val="004B0E4B"/>
    <w:rsid w:val="004B1C94"/>
    <w:rsid w:val="004B2CF6"/>
    <w:rsid w:val="004B2DEA"/>
    <w:rsid w:val="004B5442"/>
    <w:rsid w:val="004B5DD6"/>
    <w:rsid w:val="004B7BB2"/>
    <w:rsid w:val="004C18DB"/>
    <w:rsid w:val="004C1F17"/>
    <w:rsid w:val="004C35E3"/>
    <w:rsid w:val="004C3953"/>
    <w:rsid w:val="004C5B02"/>
    <w:rsid w:val="004C6D87"/>
    <w:rsid w:val="004D1A7B"/>
    <w:rsid w:val="004D2A71"/>
    <w:rsid w:val="004D4FA0"/>
    <w:rsid w:val="004D5A6A"/>
    <w:rsid w:val="004D6625"/>
    <w:rsid w:val="004D691F"/>
    <w:rsid w:val="004D7054"/>
    <w:rsid w:val="004E116B"/>
    <w:rsid w:val="004E2211"/>
    <w:rsid w:val="004E22EB"/>
    <w:rsid w:val="004E6164"/>
    <w:rsid w:val="004E6CFE"/>
    <w:rsid w:val="004E6EC8"/>
    <w:rsid w:val="004F039E"/>
    <w:rsid w:val="004F0FC1"/>
    <w:rsid w:val="004F227A"/>
    <w:rsid w:val="004F5FC0"/>
    <w:rsid w:val="004F7580"/>
    <w:rsid w:val="005019CC"/>
    <w:rsid w:val="00504AEA"/>
    <w:rsid w:val="00504BBE"/>
    <w:rsid w:val="00505FA1"/>
    <w:rsid w:val="00507674"/>
    <w:rsid w:val="00510ADD"/>
    <w:rsid w:val="00511A4E"/>
    <w:rsid w:val="00511DF2"/>
    <w:rsid w:val="00511FAA"/>
    <w:rsid w:val="005130E4"/>
    <w:rsid w:val="0051415C"/>
    <w:rsid w:val="00515F98"/>
    <w:rsid w:val="00517C8D"/>
    <w:rsid w:val="00520E48"/>
    <w:rsid w:val="005215D9"/>
    <w:rsid w:val="00522B4B"/>
    <w:rsid w:val="00522E41"/>
    <w:rsid w:val="00524346"/>
    <w:rsid w:val="00527034"/>
    <w:rsid w:val="0053019B"/>
    <w:rsid w:val="00531D1C"/>
    <w:rsid w:val="005348A3"/>
    <w:rsid w:val="00535487"/>
    <w:rsid w:val="0053612A"/>
    <w:rsid w:val="0053657D"/>
    <w:rsid w:val="00536F49"/>
    <w:rsid w:val="005376F7"/>
    <w:rsid w:val="00537E57"/>
    <w:rsid w:val="0054022F"/>
    <w:rsid w:val="00541E58"/>
    <w:rsid w:val="0054239C"/>
    <w:rsid w:val="00543036"/>
    <w:rsid w:val="005434C5"/>
    <w:rsid w:val="00543E51"/>
    <w:rsid w:val="005461A5"/>
    <w:rsid w:val="00547B96"/>
    <w:rsid w:val="00547C0C"/>
    <w:rsid w:val="005501AB"/>
    <w:rsid w:val="0055102E"/>
    <w:rsid w:val="00554D56"/>
    <w:rsid w:val="00556BBB"/>
    <w:rsid w:val="00560DD4"/>
    <w:rsid w:val="00561E3B"/>
    <w:rsid w:val="005621D0"/>
    <w:rsid w:val="005639AE"/>
    <w:rsid w:val="00564068"/>
    <w:rsid w:val="00566BB0"/>
    <w:rsid w:val="005678C9"/>
    <w:rsid w:val="005724C7"/>
    <w:rsid w:val="0057447A"/>
    <w:rsid w:val="0057454A"/>
    <w:rsid w:val="00575143"/>
    <w:rsid w:val="005765EA"/>
    <w:rsid w:val="00576695"/>
    <w:rsid w:val="005767AC"/>
    <w:rsid w:val="00580586"/>
    <w:rsid w:val="00580E4A"/>
    <w:rsid w:val="00581245"/>
    <w:rsid w:val="00581C93"/>
    <w:rsid w:val="00584F8C"/>
    <w:rsid w:val="00587217"/>
    <w:rsid w:val="0059041A"/>
    <w:rsid w:val="00591E62"/>
    <w:rsid w:val="00592656"/>
    <w:rsid w:val="005927D0"/>
    <w:rsid w:val="005940C8"/>
    <w:rsid w:val="00594118"/>
    <w:rsid w:val="00594A3B"/>
    <w:rsid w:val="00595247"/>
    <w:rsid w:val="00595FC7"/>
    <w:rsid w:val="0059616C"/>
    <w:rsid w:val="00597501"/>
    <w:rsid w:val="00597D64"/>
    <w:rsid w:val="005A0C4B"/>
    <w:rsid w:val="005A105C"/>
    <w:rsid w:val="005A25CD"/>
    <w:rsid w:val="005A2BC6"/>
    <w:rsid w:val="005A2E6C"/>
    <w:rsid w:val="005A5687"/>
    <w:rsid w:val="005A6FAE"/>
    <w:rsid w:val="005A79F2"/>
    <w:rsid w:val="005A7C22"/>
    <w:rsid w:val="005B0107"/>
    <w:rsid w:val="005B122F"/>
    <w:rsid w:val="005B159E"/>
    <w:rsid w:val="005B3167"/>
    <w:rsid w:val="005B35B1"/>
    <w:rsid w:val="005B6D68"/>
    <w:rsid w:val="005B6FD8"/>
    <w:rsid w:val="005B7882"/>
    <w:rsid w:val="005B7D94"/>
    <w:rsid w:val="005C1327"/>
    <w:rsid w:val="005C1388"/>
    <w:rsid w:val="005C18D8"/>
    <w:rsid w:val="005C1933"/>
    <w:rsid w:val="005C1ADF"/>
    <w:rsid w:val="005C2BB6"/>
    <w:rsid w:val="005C6410"/>
    <w:rsid w:val="005C6C0B"/>
    <w:rsid w:val="005C770D"/>
    <w:rsid w:val="005D0E04"/>
    <w:rsid w:val="005D2E10"/>
    <w:rsid w:val="005D2E58"/>
    <w:rsid w:val="005D36A2"/>
    <w:rsid w:val="005D539F"/>
    <w:rsid w:val="005D56E5"/>
    <w:rsid w:val="005D71C6"/>
    <w:rsid w:val="005D799C"/>
    <w:rsid w:val="005D7DFC"/>
    <w:rsid w:val="005E05EF"/>
    <w:rsid w:val="005E06A8"/>
    <w:rsid w:val="005E0B70"/>
    <w:rsid w:val="005E4389"/>
    <w:rsid w:val="005E659E"/>
    <w:rsid w:val="005E6B5B"/>
    <w:rsid w:val="005E750A"/>
    <w:rsid w:val="005F522E"/>
    <w:rsid w:val="005F53F7"/>
    <w:rsid w:val="005F5B25"/>
    <w:rsid w:val="005F5E07"/>
    <w:rsid w:val="005F61DE"/>
    <w:rsid w:val="0060013F"/>
    <w:rsid w:val="00601460"/>
    <w:rsid w:val="00601857"/>
    <w:rsid w:val="0060481C"/>
    <w:rsid w:val="00605CB0"/>
    <w:rsid w:val="00607CC4"/>
    <w:rsid w:val="00607FC1"/>
    <w:rsid w:val="00610FD0"/>
    <w:rsid w:val="00612910"/>
    <w:rsid w:val="00613144"/>
    <w:rsid w:val="00614532"/>
    <w:rsid w:val="0061738D"/>
    <w:rsid w:val="00617C3F"/>
    <w:rsid w:val="006203E9"/>
    <w:rsid w:val="00624254"/>
    <w:rsid w:val="00624A80"/>
    <w:rsid w:val="00625A05"/>
    <w:rsid w:val="00626F48"/>
    <w:rsid w:val="0062757C"/>
    <w:rsid w:val="00627BBF"/>
    <w:rsid w:val="00630A25"/>
    <w:rsid w:val="00630E34"/>
    <w:rsid w:val="00631818"/>
    <w:rsid w:val="00632003"/>
    <w:rsid w:val="0063411D"/>
    <w:rsid w:val="00635C5D"/>
    <w:rsid w:val="00635EA3"/>
    <w:rsid w:val="00640E0C"/>
    <w:rsid w:val="0064111C"/>
    <w:rsid w:val="0064374F"/>
    <w:rsid w:val="00644C3A"/>
    <w:rsid w:val="00644F8F"/>
    <w:rsid w:val="00647860"/>
    <w:rsid w:val="00650E95"/>
    <w:rsid w:val="006527C4"/>
    <w:rsid w:val="00653FE9"/>
    <w:rsid w:val="0065750C"/>
    <w:rsid w:val="00660621"/>
    <w:rsid w:val="006620D1"/>
    <w:rsid w:val="00663667"/>
    <w:rsid w:val="0066372B"/>
    <w:rsid w:val="00665312"/>
    <w:rsid w:val="00665C80"/>
    <w:rsid w:val="006667CE"/>
    <w:rsid w:val="0066743A"/>
    <w:rsid w:val="00667730"/>
    <w:rsid w:val="00670A05"/>
    <w:rsid w:val="00677392"/>
    <w:rsid w:val="0067766E"/>
    <w:rsid w:val="00680826"/>
    <w:rsid w:val="00682101"/>
    <w:rsid w:val="0068324C"/>
    <w:rsid w:val="00683EEE"/>
    <w:rsid w:val="006841AB"/>
    <w:rsid w:val="006865D3"/>
    <w:rsid w:val="00691D9D"/>
    <w:rsid w:val="00692515"/>
    <w:rsid w:val="00692641"/>
    <w:rsid w:val="00693993"/>
    <w:rsid w:val="00693E51"/>
    <w:rsid w:val="00697412"/>
    <w:rsid w:val="006A0314"/>
    <w:rsid w:val="006A0560"/>
    <w:rsid w:val="006A10A2"/>
    <w:rsid w:val="006A2B50"/>
    <w:rsid w:val="006A3413"/>
    <w:rsid w:val="006A38B9"/>
    <w:rsid w:val="006A4D94"/>
    <w:rsid w:val="006A54E6"/>
    <w:rsid w:val="006A6FC2"/>
    <w:rsid w:val="006B0550"/>
    <w:rsid w:val="006B0B84"/>
    <w:rsid w:val="006B2076"/>
    <w:rsid w:val="006B2EB2"/>
    <w:rsid w:val="006B3A7F"/>
    <w:rsid w:val="006B4C79"/>
    <w:rsid w:val="006C12A2"/>
    <w:rsid w:val="006C16C2"/>
    <w:rsid w:val="006C5215"/>
    <w:rsid w:val="006C6298"/>
    <w:rsid w:val="006D023A"/>
    <w:rsid w:val="006D0507"/>
    <w:rsid w:val="006D0BBD"/>
    <w:rsid w:val="006D0F2E"/>
    <w:rsid w:val="006D24FD"/>
    <w:rsid w:val="006D28C7"/>
    <w:rsid w:val="006D4367"/>
    <w:rsid w:val="006D5A74"/>
    <w:rsid w:val="006D7BAF"/>
    <w:rsid w:val="006D7EE3"/>
    <w:rsid w:val="006E03B5"/>
    <w:rsid w:val="006E0985"/>
    <w:rsid w:val="006E2E9D"/>
    <w:rsid w:val="006E5B32"/>
    <w:rsid w:val="006E7025"/>
    <w:rsid w:val="006F13C7"/>
    <w:rsid w:val="006F40CF"/>
    <w:rsid w:val="006F47C8"/>
    <w:rsid w:val="006F5077"/>
    <w:rsid w:val="006F6321"/>
    <w:rsid w:val="00700B75"/>
    <w:rsid w:val="007025A1"/>
    <w:rsid w:val="00704BEC"/>
    <w:rsid w:val="007059F8"/>
    <w:rsid w:val="00706168"/>
    <w:rsid w:val="00707447"/>
    <w:rsid w:val="007079B0"/>
    <w:rsid w:val="00707A56"/>
    <w:rsid w:val="007101A8"/>
    <w:rsid w:val="00710F74"/>
    <w:rsid w:val="00711790"/>
    <w:rsid w:val="0071544F"/>
    <w:rsid w:val="007164E4"/>
    <w:rsid w:val="00720423"/>
    <w:rsid w:val="00720A67"/>
    <w:rsid w:val="00721681"/>
    <w:rsid w:val="00721C69"/>
    <w:rsid w:val="00724C0E"/>
    <w:rsid w:val="00727F44"/>
    <w:rsid w:val="00732CB9"/>
    <w:rsid w:val="00732EEB"/>
    <w:rsid w:val="00736CB8"/>
    <w:rsid w:val="00736F81"/>
    <w:rsid w:val="0073701C"/>
    <w:rsid w:val="00741411"/>
    <w:rsid w:val="00742D28"/>
    <w:rsid w:val="00743D81"/>
    <w:rsid w:val="00744528"/>
    <w:rsid w:val="00744816"/>
    <w:rsid w:val="00744A88"/>
    <w:rsid w:val="00747D4C"/>
    <w:rsid w:val="007508C1"/>
    <w:rsid w:val="00750FD4"/>
    <w:rsid w:val="00751925"/>
    <w:rsid w:val="00752ABE"/>
    <w:rsid w:val="00754341"/>
    <w:rsid w:val="00756000"/>
    <w:rsid w:val="0075629A"/>
    <w:rsid w:val="00756B30"/>
    <w:rsid w:val="007608D9"/>
    <w:rsid w:val="00762410"/>
    <w:rsid w:val="0076348A"/>
    <w:rsid w:val="007642FF"/>
    <w:rsid w:val="007658D1"/>
    <w:rsid w:val="00771799"/>
    <w:rsid w:val="0077215C"/>
    <w:rsid w:val="007730CC"/>
    <w:rsid w:val="00774885"/>
    <w:rsid w:val="0077639F"/>
    <w:rsid w:val="007763A3"/>
    <w:rsid w:val="007772ED"/>
    <w:rsid w:val="007779EC"/>
    <w:rsid w:val="00780E9F"/>
    <w:rsid w:val="00784FAB"/>
    <w:rsid w:val="00786282"/>
    <w:rsid w:val="00787ED3"/>
    <w:rsid w:val="007906CC"/>
    <w:rsid w:val="00790F04"/>
    <w:rsid w:val="00792446"/>
    <w:rsid w:val="007926F7"/>
    <w:rsid w:val="00793735"/>
    <w:rsid w:val="007956DA"/>
    <w:rsid w:val="007A2439"/>
    <w:rsid w:val="007A3793"/>
    <w:rsid w:val="007A3F59"/>
    <w:rsid w:val="007A7994"/>
    <w:rsid w:val="007B0623"/>
    <w:rsid w:val="007B2B13"/>
    <w:rsid w:val="007B3387"/>
    <w:rsid w:val="007B4F43"/>
    <w:rsid w:val="007B758E"/>
    <w:rsid w:val="007B7AF0"/>
    <w:rsid w:val="007C0A67"/>
    <w:rsid w:val="007C0F40"/>
    <w:rsid w:val="007C4429"/>
    <w:rsid w:val="007C4EE0"/>
    <w:rsid w:val="007C4FD9"/>
    <w:rsid w:val="007C5011"/>
    <w:rsid w:val="007C6F40"/>
    <w:rsid w:val="007C70CE"/>
    <w:rsid w:val="007D0D47"/>
    <w:rsid w:val="007D10A7"/>
    <w:rsid w:val="007D13D2"/>
    <w:rsid w:val="007D1A4F"/>
    <w:rsid w:val="007D53F3"/>
    <w:rsid w:val="007D646D"/>
    <w:rsid w:val="007D7646"/>
    <w:rsid w:val="007E0B89"/>
    <w:rsid w:val="007E1687"/>
    <w:rsid w:val="007E1952"/>
    <w:rsid w:val="007E292D"/>
    <w:rsid w:val="007E5E6A"/>
    <w:rsid w:val="007E7848"/>
    <w:rsid w:val="007F224A"/>
    <w:rsid w:val="007F2FB4"/>
    <w:rsid w:val="007F55E8"/>
    <w:rsid w:val="007F79C8"/>
    <w:rsid w:val="0080053C"/>
    <w:rsid w:val="008023F8"/>
    <w:rsid w:val="00803767"/>
    <w:rsid w:val="00806B91"/>
    <w:rsid w:val="00810AB0"/>
    <w:rsid w:val="008116E2"/>
    <w:rsid w:val="008172F8"/>
    <w:rsid w:val="00824A69"/>
    <w:rsid w:val="00824DD2"/>
    <w:rsid w:val="00827636"/>
    <w:rsid w:val="008300FE"/>
    <w:rsid w:val="00832EC2"/>
    <w:rsid w:val="008336EE"/>
    <w:rsid w:val="00841CFF"/>
    <w:rsid w:val="00841E75"/>
    <w:rsid w:val="00842D66"/>
    <w:rsid w:val="008450F2"/>
    <w:rsid w:val="008467DD"/>
    <w:rsid w:val="008478FC"/>
    <w:rsid w:val="0085035B"/>
    <w:rsid w:val="008514DB"/>
    <w:rsid w:val="00851D20"/>
    <w:rsid w:val="00852149"/>
    <w:rsid w:val="0085282B"/>
    <w:rsid w:val="00852B91"/>
    <w:rsid w:val="008544B5"/>
    <w:rsid w:val="008556BE"/>
    <w:rsid w:val="00855E67"/>
    <w:rsid w:val="00861599"/>
    <w:rsid w:val="00863190"/>
    <w:rsid w:val="00863C0F"/>
    <w:rsid w:val="00864666"/>
    <w:rsid w:val="00871405"/>
    <w:rsid w:val="00872915"/>
    <w:rsid w:val="008729F6"/>
    <w:rsid w:val="00873319"/>
    <w:rsid w:val="0087496B"/>
    <w:rsid w:val="00875BD4"/>
    <w:rsid w:val="00875E3D"/>
    <w:rsid w:val="00875F64"/>
    <w:rsid w:val="008816C5"/>
    <w:rsid w:val="008829B9"/>
    <w:rsid w:val="00883657"/>
    <w:rsid w:val="00883EEE"/>
    <w:rsid w:val="00883F37"/>
    <w:rsid w:val="00883F52"/>
    <w:rsid w:val="00884973"/>
    <w:rsid w:val="008902BD"/>
    <w:rsid w:val="008902E5"/>
    <w:rsid w:val="008906A0"/>
    <w:rsid w:val="00890953"/>
    <w:rsid w:val="0089166B"/>
    <w:rsid w:val="0089166C"/>
    <w:rsid w:val="00891B47"/>
    <w:rsid w:val="00893290"/>
    <w:rsid w:val="00894756"/>
    <w:rsid w:val="00896545"/>
    <w:rsid w:val="008A1DCB"/>
    <w:rsid w:val="008A3C33"/>
    <w:rsid w:val="008A4147"/>
    <w:rsid w:val="008A42F8"/>
    <w:rsid w:val="008A4855"/>
    <w:rsid w:val="008A4ABC"/>
    <w:rsid w:val="008A5D76"/>
    <w:rsid w:val="008A77C0"/>
    <w:rsid w:val="008B272D"/>
    <w:rsid w:val="008B4DA0"/>
    <w:rsid w:val="008B66B5"/>
    <w:rsid w:val="008B698C"/>
    <w:rsid w:val="008B6FDC"/>
    <w:rsid w:val="008C113B"/>
    <w:rsid w:val="008C2249"/>
    <w:rsid w:val="008C2FD6"/>
    <w:rsid w:val="008C3163"/>
    <w:rsid w:val="008C7C77"/>
    <w:rsid w:val="008D058F"/>
    <w:rsid w:val="008D18B6"/>
    <w:rsid w:val="008D1D9D"/>
    <w:rsid w:val="008D2926"/>
    <w:rsid w:val="008D2EE8"/>
    <w:rsid w:val="008D424B"/>
    <w:rsid w:val="008D5299"/>
    <w:rsid w:val="008D59E5"/>
    <w:rsid w:val="008D7237"/>
    <w:rsid w:val="008E02BD"/>
    <w:rsid w:val="008E1517"/>
    <w:rsid w:val="008E1B27"/>
    <w:rsid w:val="008E200C"/>
    <w:rsid w:val="008E2710"/>
    <w:rsid w:val="008E44D4"/>
    <w:rsid w:val="008E48B2"/>
    <w:rsid w:val="008E5FC1"/>
    <w:rsid w:val="008E7EA0"/>
    <w:rsid w:val="008F19DD"/>
    <w:rsid w:val="008F50FC"/>
    <w:rsid w:val="008F5753"/>
    <w:rsid w:val="008F59A7"/>
    <w:rsid w:val="008F6ECA"/>
    <w:rsid w:val="008F7B3F"/>
    <w:rsid w:val="008F7E19"/>
    <w:rsid w:val="009021C3"/>
    <w:rsid w:val="00905BC0"/>
    <w:rsid w:val="00906CA2"/>
    <w:rsid w:val="0091122D"/>
    <w:rsid w:val="00912125"/>
    <w:rsid w:val="00915F04"/>
    <w:rsid w:val="009164FE"/>
    <w:rsid w:val="00920BF9"/>
    <w:rsid w:val="00920D22"/>
    <w:rsid w:val="009213D9"/>
    <w:rsid w:val="00922C29"/>
    <w:rsid w:val="0092656F"/>
    <w:rsid w:val="00926EF1"/>
    <w:rsid w:val="00927B3B"/>
    <w:rsid w:val="00930C32"/>
    <w:rsid w:val="00930C5B"/>
    <w:rsid w:val="00930E8A"/>
    <w:rsid w:val="009314C3"/>
    <w:rsid w:val="009317BE"/>
    <w:rsid w:val="00933F84"/>
    <w:rsid w:val="00934DC1"/>
    <w:rsid w:val="0093552A"/>
    <w:rsid w:val="00935D7E"/>
    <w:rsid w:val="00937601"/>
    <w:rsid w:val="00944AA7"/>
    <w:rsid w:val="0095096E"/>
    <w:rsid w:val="0095160F"/>
    <w:rsid w:val="00953170"/>
    <w:rsid w:val="00953172"/>
    <w:rsid w:val="00953E24"/>
    <w:rsid w:val="009549A3"/>
    <w:rsid w:val="00962873"/>
    <w:rsid w:val="00963D38"/>
    <w:rsid w:val="009641E6"/>
    <w:rsid w:val="009642FD"/>
    <w:rsid w:val="00966D0A"/>
    <w:rsid w:val="00966E1C"/>
    <w:rsid w:val="00967341"/>
    <w:rsid w:val="009675A9"/>
    <w:rsid w:val="00967E2E"/>
    <w:rsid w:val="00967F69"/>
    <w:rsid w:val="009700A8"/>
    <w:rsid w:val="00972781"/>
    <w:rsid w:val="00972D17"/>
    <w:rsid w:val="00974FA7"/>
    <w:rsid w:val="00975B13"/>
    <w:rsid w:val="00976FC2"/>
    <w:rsid w:val="00981328"/>
    <w:rsid w:val="00981A70"/>
    <w:rsid w:val="00985D54"/>
    <w:rsid w:val="00986362"/>
    <w:rsid w:val="00987FEB"/>
    <w:rsid w:val="009915F0"/>
    <w:rsid w:val="00991D00"/>
    <w:rsid w:val="0099397A"/>
    <w:rsid w:val="00993B55"/>
    <w:rsid w:val="00993F24"/>
    <w:rsid w:val="00994195"/>
    <w:rsid w:val="00995520"/>
    <w:rsid w:val="00995583"/>
    <w:rsid w:val="00995ED4"/>
    <w:rsid w:val="00996CC8"/>
    <w:rsid w:val="009A02BA"/>
    <w:rsid w:val="009A0F34"/>
    <w:rsid w:val="009A2AE8"/>
    <w:rsid w:val="009A44DB"/>
    <w:rsid w:val="009A56AB"/>
    <w:rsid w:val="009A78B9"/>
    <w:rsid w:val="009B06C9"/>
    <w:rsid w:val="009B0D8A"/>
    <w:rsid w:val="009B0DC0"/>
    <w:rsid w:val="009B1DF3"/>
    <w:rsid w:val="009B21E1"/>
    <w:rsid w:val="009B5C20"/>
    <w:rsid w:val="009B759E"/>
    <w:rsid w:val="009C1215"/>
    <w:rsid w:val="009C2064"/>
    <w:rsid w:val="009C3386"/>
    <w:rsid w:val="009C6A17"/>
    <w:rsid w:val="009C6DAF"/>
    <w:rsid w:val="009D0CAC"/>
    <w:rsid w:val="009D3A95"/>
    <w:rsid w:val="009D4079"/>
    <w:rsid w:val="009D5A20"/>
    <w:rsid w:val="009D5E05"/>
    <w:rsid w:val="009D6702"/>
    <w:rsid w:val="009E1A76"/>
    <w:rsid w:val="009E2C67"/>
    <w:rsid w:val="009E452B"/>
    <w:rsid w:val="009E4CD9"/>
    <w:rsid w:val="009E54B1"/>
    <w:rsid w:val="009E6823"/>
    <w:rsid w:val="009F0120"/>
    <w:rsid w:val="009F05BA"/>
    <w:rsid w:val="009F0FB8"/>
    <w:rsid w:val="009F20F1"/>
    <w:rsid w:val="009F25D8"/>
    <w:rsid w:val="009F2B6A"/>
    <w:rsid w:val="009F6669"/>
    <w:rsid w:val="009F6A51"/>
    <w:rsid w:val="009F6B3B"/>
    <w:rsid w:val="009F6DB2"/>
    <w:rsid w:val="009F739C"/>
    <w:rsid w:val="009F7614"/>
    <w:rsid w:val="00A01E9C"/>
    <w:rsid w:val="00A03054"/>
    <w:rsid w:val="00A0561F"/>
    <w:rsid w:val="00A0580C"/>
    <w:rsid w:val="00A07999"/>
    <w:rsid w:val="00A14867"/>
    <w:rsid w:val="00A23CDF"/>
    <w:rsid w:val="00A26F99"/>
    <w:rsid w:val="00A271B4"/>
    <w:rsid w:val="00A2722C"/>
    <w:rsid w:val="00A323C4"/>
    <w:rsid w:val="00A32828"/>
    <w:rsid w:val="00A33060"/>
    <w:rsid w:val="00A339B9"/>
    <w:rsid w:val="00A33AFD"/>
    <w:rsid w:val="00A33D2D"/>
    <w:rsid w:val="00A358E3"/>
    <w:rsid w:val="00A36205"/>
    <w:rsid w:val="00A370BA"/>
    <w:rsid w:val="00A378A3"/>
    <w:rsid w:val="00A413FC"/>
    <w:rsid w:val="00A43B8C"/>
    <w:rsid w:val="00A43F6D"/>
    <w:rsid w:val="00A44524"/>
    <w:rsid w:val="00A46287"/>
    <w:rsid w:val="00A5495A"/>
    <w:rsid w:val="00A565B6"/>
    <w:rsid w:val="00A604AC"/>
    <w:rsid w:val="00A62684"/>
    <w:rsid w:val="00A632C4"/>
    <w:rsid w:val="00A64601"/>
    <w:rsid w:val="00A64903"/>
    <w:rsid w:val="00A65E06"/>
    <w:rsid w:val="00A66856"/>
    <w:rsid w:val="00A669E7"/>
    <w:rsid w:val="00A672F0"/>
    <w:rsid w:val="00A700EF"/>
    <w:rsid w:val="00A72729"/>
    <w:rsid w:val="00A73FC1"/>
    <w:rsid w:val="00A7584B"/>
    <w:rsid w:val="00A810BF"/>
    <w:rsid w:val="00A811F7"/>
    <w:rsid w:val="00A81250"/>
    <w:rsid w:val="00A81624"/>
    <w:rsid w:val="00A83124"/>
    <w:rsid w:val="00A84611"/>
    <w:rsid w:val="00A861A4"/>
    <w:rsid w:val="00A903D3"/>
    <w:rsid w:val="00A905BF"/>
    <w:rsid w:val="00A91255"/>
    <w:rsid w:val="00A929A3"/>
    <w:rsid w:val="00A93565"/>
    <w:rsid w:val="00A94F34"/>
    <w:rsid w:val="00A96BB6"/>
    <w:rsid w:val="00A974E8"/>
    <w:rsid w:val="00A97841"/>
    <w:rsid w:val="00A97E64"/>
    <w:rsid w:val="00AA0C9E"/>
    <w:rsid w:val="00AA16C7"/>
    <w:rsid w:val="00AA1EF0"/>
    <w:rsid w:val="00AA25AE"/>
    <w:rsid w:val="00AA3063"/>
    <w:rsid w:val="00AA3419"/>
    <w:rsid w:val="00AA3674"/>
    <w:rsid w:val="00AA4AAA"/>
    <w:rsid w:val="00AA4B0E"/>
    <w:rsid w:val="00AA4C49"/>
    <w:rsid w:val="00AA54CA"/>
    <w:rsid w:val="00AA581B"/>
    <w:rsid w:val="00AB1723"/>
    <w:rsid w:val="00AB3F94"/>
    <w:rsid w:val="00AB4621"/>
    <w:rsid w:val="00AB5E20"/>
    <w:rsid w:val="00AB6EF4"/>
    <w:rsid w:val="00AB6F1C"/>
    <w:rsid w:val="00AB6F31"/>
    <w:rsid w:val="00AB7753"/>
    <w:rsid w:val="00AC1C0F"/>
    <w:rsid w:val="00AC478F"/>
    <w:rsid w:val="00AC5214"/>
    <w:rsid w:val="00AC54AD"/>
    <w:rsid w:val="00AC56FA"/>
    <w:rsid w:val="00AC5AAE"/>
    <w:rsid w:val="00AC6477"/>
    <w:rsid w:val="00AD21CF"/>
    <w:rsid w:val="00AD27F5"/>
    <w:rsid w:val="00AD3DBA"/>
    <w:rsid w:val="00AD758F"/>
    <w:rsid w:val="00AD79AB"/>
    <w:rsid w:val="00AE0CEE"/>
    <w:rsid w:val="00AE0DC8"/>
    <w:rsid w:val="00AE166C"/>
    <w:rsid w:val="00AE1E09"/>
    <w:rsid w:val="00AE34A9"/>
    <w:rsid w:val="00AE3D48"/>
    <w:rsid w:val="00AE48D1"/>
    <w:rsid w:val="00AE5548"/>
    <w:rsid w:val="00AE790D"/>
    <w:rsid w:val="00AE7BF4"/>
    <w:rsid w:val="00AF1C13"/>
    <w:rsid w:val="00AF2D1C"/>
    <w:rsid w:val="00AF5473"/>
    <w:rsid w:val="00AF702C"/>
    <w:rsid w:val="00AF7884"/>
    <w:rsid w:val="00AF7B9C"/>
    <w:rsid w:val="00AF7BB2"/>
    <w:rsid w:val="00AF7D57"/>
    <w:rsid w:val="00B00309"/>
    <w:rsid w:val="00B01D6A"/>
    <w:rsid w:val="00B024CA"/>
    <w:rsid w:val="00B0280A"/>
    <w:rsid w:val="00B03BC7"/>
    <w:rsid w:val="00B04A5D"/>
    <w:rsid w:val="00B05920"/>
    <w:rsid w:val="00B068B2"/>
    <w:rsid w:val="00B07939"/>
    <w:rsid w:val="00B10074"/>
    <w:rsid w:val="00B10686"/>
    <w:rsid w:val="00B12CC2"/>
    <w:rsid w:val="00B13551"/>
    <w:rsid w:val="00B165C5"/>
    <w:rsid w:val="00B177AD"/>
    <w:rsid w:val="00B20583"/>
    <w:rsid w:val="00B21E2B"/>
    <w:rsid w:val="00B22374"/>
    <w:rsid w:val="00B2276B"/>
    <w:rsid w:val="00B234B8"/>
    <w:rsid w:val="00B24F70"/>
    <w:rsid w:val="00B26060"/>
    <w:rsid w:val="00B26AB7"/>
    <w:rsid w:val="00B3178B"/>
    <w:rsid w:val="00B31904"/>
    <w:rsid w:val="00B323DD"/>
    <w:rsid w:val="00B32DAD"/>
    <w:rsid w:val="00B33B10"/>
    <w:rsid w:val="00B345DF"/>
    <w:rsid w:val="00B35A3D"/>
    <w:rsid w:val="00B36075"/>
    <w:rsid w:val="00B37883"/>
    <w:rsid w:val="00B4100E"/>
    <w:rsid w:val="00B41235"/>
    <w:rsid w:val="00B412C1"/>
    <w:rsid w:val="00B41586"/>
    <w:rsid w:val="00B41B0C"/>
    <w:rsid w:val="00B4550F"/>
    <w:rsid w:val="00B45811"/>
    <w:rsid w:val="00B50E6E"/>
    <w:rsid w:val="00B529F2"/>
    <w:rsid w:val="00B52EF6"/>
    <w:rsid w:val="00B5407E"/>
    <w:rsid w:val="00B56BA9"/>
    <w:rsid w:val="00B6192A"/>
    <w:rsid w:val="00B6294C"/>
    <w:rsid w:val="00B657AC"/>
    <w:rsid w:val="00B66CE1"/>
    <w:rsid w:val="00B6719B"/>
    <w:rsid w:val="00B708B9"/>
    <w:rsid w:val="00B725D3"/>
    <w:rsid w:val="00B72E3A"/>
    <w:rsid w:val="00B73B0F"/>
    <w:rsid w:val="00B73F0A"/>
    <w:rsid w:val="00B74C68"/>
    <w:rsid w:val="00B75614"/>
    <w:rsid w:val="00B800DF"/>
    <w:rsid w:val="00B81CDB"/>
    <w:rsid w:val="00B83BCC"/>
    <w:rsid w:val="00B83CD0"/>
    <w:rsid w:val="00B840F3"/>
    <w:rsid w:val="00B8514B"/>
    <w:rsid w:val="00B85162"/>
    <w:rsid w:val="00B857D6"/>
    <w:rsid w:val="00B860F3"/>
    <w:rsid w:val="00B86AFB"/>
    <w:rsid w:val="00B90500"/>
    <w:rsid w:val="00B90CAD"/>
    <w:rsid w:val="00B9193A"/>
    <w:rsid w:val="00B91CAB"/>
    <w:rsid w:val="00B923C8"/>
    <w:rsid w:val="00B925A7"/>
    <w:rsid w:val="00B92EF0"/>
    <w:rsid w:val="00B93643"/>
    <w:rsid w:val="00B94643"/>
    <w:rsid w:val="00B95992"/>
    <w:rsid w:val="00B960BC"/>
    <w:rsid w:val="00B9650E"/>
    <w:rsid w:val="00B96713"/>
    <w:rsid w:val="00B96C85"/>
    <w:rsid w:val="00BA1407"/>
    <w:rsid w:val="00BA1D73"/>
    <w:rsid w:val="00BA21B9"/>
    <w:rsid w:val="00BA2710"/>
    <w:rsid w:val="00BA3A52"/>
    <w:rsid w:val="00BA3D00"/>
    <w:rsid w:val="00BA515F"/>
    <w:rsid w:val="00BA5C6A"/>
    <w:rsid w:val="00BA6AD0"/>
    <w:rsid w:val="00BA7B09"/>
    <w:rsid w:val="00BB0361"/>
    <w:rsid w:val="00BB267C"/>
    <w:rsid w:val="00BB3F7B"/>
    <w:rsid w:val="00BB637B"/>
    <w:rsid w:val="00BB6A6D"/>
    <w:rsid w:val="00BB6F87"/>
    <w:rsid w:val="00BB6FA1"/>
    <w:rsid w:val="00BC0885"/>
    <w:rsid w:val="00BC29C5"/>
    <w:rsid w:val="00BC42A5"/>
    <w:rsid w:val="00BC560B"/>
    <w:rsid w:val="00BC6E45"/>
    <w:rsid w:val="00BD0D72"/>
    <w:rsid w:val="00BD1E24"/>
    <w:rsid w:val="00BD303E"/>
    <w:rsid w:val="00BD3901"/>
    <w:rsid w:val="00BD5845"/>
    <w:rsid w:val="00BE119B"/>
    <w:rsid w:val="00BE13F1"/>
    <w:rsid w:val="00BE32AD"/>
    <w:rsid w:val="00BE44CA"/>
    <w:rsid w:val="00BE5E4B"/>
    <w:rsid w:val="00BE75EF"/>
    <w:rsid w:val="00BE7B19"/>
    <w:rsid w:val="00BF11A3"/>
    <w:rsid w:val="00BF2763"/>
    <w:rsid w:val="00BF298C"/>
    <w:rsid w:val="00BF3743"/>
    <w:rsid w:val="00BF3AFE"/>
    <w:rsid w:val="00BF4B72"/>
    <w:rsid w:val="00BF50EA"/>
    <w:rsid w:val="00C036D6"/>
    <w:rsid w:val="00C06E3F"/>
    <w:rsid w:val="00C10060"/>
    <w:rsid w:val="00C1085B"/>
    <w:rsid w:val="00C12995"/>
    <w:rsid w:val="00C129D9"/>
    <w:rsid w:val="00C13F70"/>
    <w:rsid w:val="00C14142"/>
    <w:rsid w:val="00C15095"/>
    <w:rsid w:val="00C16203"/>
    <w:rsid w:val="00C17C2F"/>
    <w:rsid w:val="00C17EFA"/>
    <w:rsid w:val="00C21200"/>
    <w:rsid w:val="00C2302D"/>
    <w:rsid w:val="00C25EF0"/>
    <w:rsid w:val="00C27153"/>
    <w:rsid w:val="00C32A91"/>
    <w:rsid w:val="00C34FCF"/>
    <w:rsid w:val="00C34FD1"/>
    <w:rsid w:val="00C402F9"/>
    <w:rsid w:val="00C437BC"/>
    <w:rsid w:val="00C44BAE"/>
    <w:rsid w:val="00C45994"/>
    <w:rsid w:val="00C510B2"/>
    <w:rsid w:val="00C52099"/>
    <w:rsid w:val="00C530F5"/>
    <w:rsid w:val="00C53901"/>
    <w:rsid w:val="00C54DEF"/>
    <w:rsid w:val="00C56B61"/>
    <w:rsid w:val="00C621A7"/>
    <w:rsid w:val="00C62281"/>
    <w:rsid w:val="00C62F82"/>
    <w:rsid w:val="00C63F44"/>
    <w:rsid w:val="00C65A19"/>
    <w:rsid w:val="00C660E4"/>
    <w:rsid w:val="00C712BE"/>
    <w:rsid w:val="00C72C76"/>
    <w:rsid w:val="00C730B6"/>
    <w:rsid w:val="00C730BC"/>
    <w:rsid w:val="00C73237"/>
    <w:rsid w:val="00C73598"/>
    <w:rsid w:val="00C735EA"/>
    <w:rsid w:val="00C7529A"/>
    <w:rsid w:val="00C76756"/>
    <w:rsid w:val="00C76B0A"/>
    <w:rsid w:val="00C76D42"/>
    <w:rsid w:val="00C81744"/>
    <w:rsid w:val="00C820BC"/>
    <w:rsid w:val="00C821F7"/>
    <w:rsid w:val="00C8552B"/>
    <w:rsid w:val="00C86074"/>
    <w:rsid w:val="00C93465"/>
    <w:rsid w:val="00C9357D"/>
    <w:rsid w:val="00C9372D"/>
    <w:rsid w:val="00C96642"/>
    <w:rsid w:val="00C97B47"/>
    <w:rsid w:val="00CA0A5F"/>
    <w:rsid w:val="00CA256E"/>
    <w:rsid w:val="00CA4B65"/>
    <w:rsid w:val="00CA52A1"/>
    <w:rsid w:val="00CA63A2"/>
    <w:rsid w:val="00CA64CF"/>
    <w:rsid w:val="00CA7A72"/>
    <w:rsid w:val="00CB0BC5"/>
    <w:rsid w:val="00CB1F82"/>
    <w:rsid w:val="00CB23BD"/>
    <w:rsid w:val="00CB2DA4"/>
    <w:rsid w:val="00CB444D"/>
    <w:rsid w:val="00CB7F36"/>
    <w:rsid w:val="00CC02AF"/>
    <w:rsid w:val="00CC17AF"/>
    <w:rsid w:val="00CC2E0F"/>
    <w:rsid w:val="00CD2494"/>
    <w:rsid w:val="00CD34CE"/>
    <w:rsid w:val="00CD3C45"/>
    <w:rsid w:val="00CD4137"/>
    <w:rsid w:val="00CD47FA"/>
    <w:rsid w:val="00CD5C54"/>
    <w:rsid w:val="00CD7051"/>
    <w:rsid w:val="00CE045C"/>
    <w:rsid w:val="00CE1710"/>
    <w:rsid w:val="00CE23B8"/>
    <w:rsid w:val="00CE4578"/>
    <w:rsid w:val="00CE4CD8"/>
    <w:rsid w:val="00CE4E87"/>
    <w:rsid w:val="00CE5F24"/>
    <w:rsid w:val="00CE7C6D"/>
    <w:rsid w:val="00CF0510"/>
    <w:rsid w:val="00CF1110"/>
    <w:rsid w:val="00CF2C9F"/>
    <w:rsid w:val="00CF3403"/>
    <w:rsid w:val="00CF3695"/>
    <w:rsid w:val="00CF391D"/>
    <w:rsid w:val="00CF3E60"/>
    <w:rsid w:val="00CF5C7D"/>
    <w:rsid w:val="00CF62B6"/>
    <w:rsid w:val="00CF7108"/>
    <w:rsid w:val="00CF79ED"/>
    <w:rsid w:val="00CF7EC4"/>
    <w:rsid w:val="00D03390"/>
    <w:rsid w:val="00D037B2"/>
    <w:rsid w:val="00D03E96"/>
    <w:rsid w:val="00D04EB0"/>
    <w:rsid w:val="00D052BD"/>
    <w:rsid w:val="00D05B91"/>
    <w:rsid w:val="00D068A9"/>
    <w:rsid w:val="00D07CF1"/>
    <w:rsid w:val="00D104F4"/>
    <w:rsid w:val="00D10649"/>
    <w:rsid w:val="00D1211F"/>
    <w:rsid w:val="00D122FA"/>
    <w:rsid w:val="00D15A66"/>
    <w:rsid w:val="00D166EA"/>
    <w:rsid w:val="00D16B8A"/>
    <w:rsid w:val="00D172B0"/>
    <w:rsid w:val="00D206CE"/>
    <w:rsid w:val="00D2121B"/>
    <w:rsid w:val="00D226A8"/>
    <w:rsid w:val="00D22F30"/>
    <w:rsid w:val="00D2460F"/>
    <w:rsid w:val="00D25FF6"/>
    <w:rsid w:val="00D26573"/>
    <w:rsid w:val="00D266D4"/>
    <w:rsid w:val="00D27F67"/>
    <w:rsid w:val="00D3057F"/>
    <w:rsid w:val="00D31896"/>
    <w:rsid w:val="00D31B72"/>
    <w:rsid w:val="00D34727"/>
    <w:rsid w:val="00D37236"/>
    <w:rsid w:val="00D37353"/>
    <w:rsid w:val="00D3791B"/>
    <w:rsid w:val="00D416C5"/>
    <w:rsid w:val="00D41D39"/>
    <w:rsid w:val="00D42D77"/>
    <w:rsid w:val="00D4587E"/>
    <w:rsid w:val="00D46E74"/>
    <w:rsid w:val="00D473BE"/>
    <w:rsid w:val="00D52679"/>
    <w:rsid w:val="00D527F8"/>
    <w:rsid w:val="00D529C1"/>
    <w:rsid w:val="00D53576"/>
    <w:rsid w:val="00D53B16"/>
    <w:rsid w:val="00D54903"/>
    <w:rsid w:val="00D54AE6"/>
    <w:rsid w:val="00D650FE"/>
    <w:rsid w:val="00D704E0"/>
    <w:rsid w:val="00D71614"/>
    <w:rsid w:val="00D74338"/>
    <w:rsid w:val="00D75A0E"/>
    <w:rsid w:val="00D80C52"/>
    <w:rsid w:val="00D80CE4"/>
    <w:rsid w:val="00D832D5"/>
    <w:rsid w:val="00D8449E"/>
    <w:rsid w:val="00D84769"/>
    <w:rsid w:val="00D8550E"/>
    <w:rsid w:val="00D85D04"/>
    <w:rsid w:val="00D86CE0"/>
    <w:rsid w:val="00D87BAC"/>
    <w:rsid w:val="00D905C9"/>
    <w:rsid w:val="00D91F06"/>
    <w:rsid w:val="00D95EED"/>
    <w:rsid w:val="00D963FC"/>
    <w:rsid w:val="00D974B4"/>
    <w:rsid w:val="00DA0358"/>
    <w:rsid w:val="00DA1099"/>
    <w:rsid w:val="00DA2725"/>
    <w:rsid w:val="00DA3283"/>
    <w:rsid w:val="00DA34FC"/>
    <w:rsid w:val="00DA43DA"/>
    <w:rsid w:val="00DA47C1"/>
    <w:rsid w:val="00DA51DE"/>
    <w:rsid w:val="00DA7A65"/>
    <w:rsid w:val="00DA7CEF"/>
    <w:rsid w:val="00DA7DF9"/>
    <w:rsid w:val="00DB0241"/>
    <w:rsid w:val="00DB10CD"/>
    <w:rsid w:val="00DB13EB"/>
    <w:rsid w:val="00DB3D6A"/>
    <w:rsid w:val="00DB5590"/>
    <w:rsid w:val="00DC08A3"/>
    <w:rsid w:val="00DC1442"/>
    <w:rsid w:val="00DC1C2B"/>
    <w:rsid w:val="00DC3598"/>
    <w:rsid w:val="00DC407F"/>
    <w:rsid w:val="00DC6474"/>
    <w:rsid w:val="00DC7138"/>
    <w:rsid w:val="00DC72C0"/>
    <w:rsid w:val="00DC7986"/>
    <w:rsid w:val="00DC7BAC"/>
    <w:rsid w:val="00DD0B7D"/>
    <w:rsid w:val="00DD2200"/>
    <w:rsid w:val="00DD3D46"/>
    <w:rsid w:val="00DD4CAF"/>
    <w:rsid w:val="00DD517A"/>
    <w:rsid w:val="00DD5480"/>
    <w:rsid w:val="00DD55F6"/>
    <w:rsid w:val="00DD5878"/>
    <w:rsid w:val="00DD7CA7"/>
    <w:rsid w:val="00DE0B30"/>
    <w:rsid w:val="00DE131A"/>
    <w:rsid w:val="00DE1C3D"/>
    <w:rsid w:val="00DE1FBE"/>
    <w:rsid w:val="00DE2A52"/>
    <w:rsid w:val="00DE32A0"/>
    <w:rsid w:val="00DE630A"/>
    <w:rsid w:val="00DE696B"/>
    <w:rsid w:val="00DF0446"/>
    <w:rsid w:val="00DF1608"/>
    <w:rsid w:val="00DF50C0"/>
    <w:rsid w:val="00DF5AD3"/>
    <w:rsid w:val="00DF5E87"/>
    <w:rsid w:val="00DF69FF"/>
    <w:rsid w:val="00DF7609"/>
    <w:rsid w:val="00E0243C"/>
    <w:rsid w:val="00E029CB"/>
    <w:rsid w:val="00E035ED"/>
    <w:rsid w:val="00E045BE"/>
    <w:rsid w:val="00E055FD"/>
    <w:rsid w:val="00E059F6"/>
    <w:rsid w:val="00E0736E"/>
    <w:rsid w:val="00E1050D"/>
    <w:rsid w:val="00E108D2"/>
    <w:rsid w:val="00E10D91"/>
    <w:rsid w:val="00E1170D"/>
    <w:rsid w:val="00E14CB7"/>
    <w:rsid w:val="00E203ED"/>
    <w:rsid w:val="00E20741"/>
    <w:rsid w:val="00E22FF9"/>
    <w:rsid w:val="00E23070"/>
    <w:rsid w:val="00E23AC4"/>
    <w:rsid w:val="00E24545"/>
    <w:rsid w:val="00E24EAB"/>
    <w:rsid w:val="00E25C8D"/>
    <w:rsid w:val="00E260D6"/>
    <w:rsid w:val="00E26190"/>
    <w:rsid w:val="00E2766B"/>
    <w:rsid w:val="00E27898"/>
    <w:rsid w:val="00E27E1D"/>
    <w:rsid w:val="00E3011B"/>
    <w:rsid w:val="00E32738"/>
    <w:rsid w:val="00E32981"/>
    <w:rsid w:val="00E32CBF"/>
    <w:rsid w:val="00E339C7"/>
    <w:rsid w:val="00E35E45"/>
    <w:rsid w:val="00E40320"/>
    <w:rsid w:val="00E40622"/>
    <w:rsid w:val="00E4171B"/>
    <w:rsid w:val="00E419DA"/>
    <w:rsid w:val="00E445D2"/>
    <w:rsid w:val="00E45D49"/>
    <w:rsid w:val="00E46B20"/>
    <w:rsid w:val="00E46F92"/>
    <w:rsid w:val="00E5000C"/>
    <w:rsid w:val="00E5192C"/>
    <w:rsid w:val="00E52B4B"/>
    <w:rsid w:val="00E530CF"/>
    <w:rsid w:val="00E53A89"/>
    <w:rsid w:val="00E53DDB"/>
    <w:rsid w:val="00E5559E"/>
    <w:rsid w:val="00E55D3E"/>
    <w:rsid w:val="00E60D3F"/>
    <w:rsid w:val="00E60DE7"/>
    <w:rsid w:val="00E60F90"/>
    <w:rsid w:val="00E6260C"/>
    <w:rsid w:val="00E62E2C"/>
    <w:rsid w:val="00E64649"/>
    <w:rsid w:val="00E66282"/>
    <w:rsid w:val="00E71129"/>
    <w:rsid w:val="00E714B7"/>
    <w:rsid w:val="00E7172D"/>
    <w:rsid w:val="00E72160"/>
    <w:rsid w:val="00E72E67"/>
    <w:rsid w:val="00E7334C"/>
    <w:rsid w:val="00E735EC"/>
    <w:rsid w:val="00E74D3E"/>
    <w:rsid w:val="00E81040"/>
    <w:rsid w:val="00E85B33"/>
    <w:rsid w:val="00E86B2A"/>
    <w:rsid w:val="00E86EFD"/>
    <w:rsid w:val="00E87F5C"/>
    <w:rsid w:val="00E94488"/>
    <w:rsid w:val="00E95113"/>
    <w:rsid w:val="00E97E02"/>
    <w:rsid w:val="00E97F95"/>
    <w:rsid w:val="00EA4CF5"/>
    <w:rsid w:val="00EA611C"/>
    <w:rsid w:val="00EA674A"/>
    <w:rsid w:val="00EA6F6F"/>
    <w:rsid w:val="00EA76E1"/>
    <w:rsid w:val="00EB0326"/>
    <w:rsid w:val="00EB392E"/>
    <w:rsid w:val="00EB3A58"/>
    <w:rsid w:val="00EB3A5F"/>
    <w:rsid w:val="00EB419E"/>
    <w:rsid w:val="00EB7167"/>
    <w:rsid w:val="00EB7CB2"/>
    <w:rsid w:val="00EC11E2"/>
    <w:rsid w:val="00EC68AD"/>
    <w:rsid w:val="00EC6D08"/>
    <w:rsid w:val="00EC74D4"/>
    <w:rsid w:val="00EC7F76"/>
    <w:rsid w:val="00EC7FB0"/>
    <w:rsid w:val="00ED128B"/>
    <w:rsid w:val="00ED53F9"/>
    <w:rsid w:val="00ED7EF7"/>
    <w:rsid w:val="00EE1BAB"/>
    <w:rsid w:val="00EE2467"/>
    <w:rsid w:val="00EE401E"/>
    <w:rsid w:val="00EE6F77"/>
    <w:rsid w:val="00EF07FD"/>
    <w:rsid w:val="00EF0C0C"/>
    <w:rsid w:val="00EF1E14"/>
    <w:rsid w:val="00EF1F68"/>
    <w:rsid w:val="00EF2384"/>
    <w:rsid w:val="00EF2385"/>
    <w:rsid w:val="00EF32D7"/>
    <w:rsid w:val="00EF5BED"/>
    <w:rsid w:val="00F00439"/>
    <w:rsid w:val="00F0201E"/>
    <w:rsid w:val="00F04CD4"/>
    <w:rsid w:val="00F0526D"/>
    <w:rsid w:val="00F05E50"/>
    <w:rsid w:val="00F05F42"/>
    <w:rsid w:val="00F07AED"/>
    <w:rsid w:val="00F07B2E"/>
    <w:rsid w:val="00F07C19"/>
    <w:rsid w:val="00F1143E"/>
    <w:rsid w:val="00F1187D"/>
    <w:rsid w:val="00F125FB"/>
    <w:rsid w:val="00F13439"/>
    <w:rsid w:val="00F14B71"/>
    <w:rsid w:val="00F16482"/>
    <w:rsid w:val="00F171A4"/>
    <w:rsid w:val="00F17E31"/>
    <w:rsid w:val="00F23CF3"/>
    <w:rsid w:val="00F256B7"/>
    <w:rsid w:val="00F26C0E"/>
    <w:rsid w:val="00F3002D"/>
    <w:rsid w:val="00F302F8"/>
    <w:rsid w:val="00F312B3"/>
    <w:rsid w:val="00F31949"/>
    <w:rsid w:val="00F33691"/>
    <w:rsid w:val="00F35095"/>
    <w:rsid w:val="00F3655F"/>
    <w:rsid w:val="00F36B73"/>
    <w:rsid w:val="00F37029"/>
    <w:rsid w:val="00F37F1D"/>
    <w:rsid w:val="00F4053B"/>
    <w:rsid w:val="00F41D39"/>
    <w:rsid w:val="00F41F77"/>
    <w:rsid w:val="00F424A6"/>
    <w:rsid w:val="00F4270C"/>
    <w:rsid w:val="00F4419D"/>
    <w:rsid w:val="00F4429E"/>
    <w:rsid w:val="00F45C8A"/>
    <w:rsid w:val="00F466F0"/>
    <w:rsid w:val="00F46FEB"/>
    <w:rsid w:val="00F50673"/>
    <w:rsid w:val="00F53C96"/>
    <w:rsid w:val="00F54E1B"/>
    <w:rsid w:val="00F55EC6"/>
    <w:rsid w:val="00F564FB"/>
    <w:rsid w:val="00F63935"/>
    <w:rsid w:val="00F65DD7"/>
    <w:rsid w:val="00F664A9"/>
    <w:rsid w:val="00F67428"/>
    <w:rsid w:val="00F7234C"/>
    <w:rsid w:val="00F72578"/>
    <w:rsid w:val="00F72772"/>
    <w:rsid w:val="00F72C90"/>
    <w:rsid w:val="00F74244"/>
    <w:rsid w:val="00F75A82"/>
    <w:rsid w:val="00F77331"/>
    <w:rsid w:val="00F8155E"/>
    <w:rsid w:val="00F81C1A"/>
    <w:rsid w:val="00F8258F"/>
    <w:rsid w:val="00F826FA"/>
    <w:rsid w:val="00F82F0D"/>
    <w:rsid w:val="00F858E7"/>
    <w:rsid w:val="00F8636F"/>
    <w:rsid w:val="00F8659D"/>
    <w:rsid w:val="00F8739C"/>
    <w:rsid w:val="00F876A1"/>
    <w:rsid w:val="00F878A6"/>
    <w:rsid w:val="00F90D91"/>
    <w:rsid w:val="00F91CBD"/>
    <w:rsid w:val="00F92864"/>
    <w:rsid w:val="00F9330E"/>
    <w:rsid w:val="00F96870"/>
    <w:rsid w:val="00F978CC"/>
    <w:rsid w:val="00F97DA3"/>
    <w:rsid w:val="00FA1F35"/>
    <w:rsid w:val="00FA1FFD"/>
    <w:rsid w:val="00FA3304"/>
    <w:rsid w:val="00FA355E"/>
    <w:rsid w:val="00FA4E9B"/>
    <w:rsid w:val="00FA5045"/>
    <w:rsid w:val="00FA504C"/>
    <w:rsid w:val="00FA56DB"/>
    <w:rsid w:val="00FA75D0"/>
    <w:rsid w:val="00FA7E25"/>
    <w:rsid w:val="00FB0D88"/>
    <w:rsid w:val="00FB1B01"/>
    <w:rsid w:val="00FB1F8A"/>
    <w:rsid w:val="00FB3A6D"/>
    <w:rsid w:val="00FB4D74"/>
    <w:rsid w:val="00FB5065"/>
    <w:rsid w:val="00FB51EB"/>
    <w:rsid w:val="00FB57A7"/>
    <w:rsid w:val="00FB7FBB"/>
    <w:rsid w:val="00FC045E"/>
    <w:rsid w:val="00FC0E2F"/>
    <w:rsid w:val="00FC14C6"/>
    <w:rsid w:val="00FC16C0"/>
    <w:rsid w:val="00FC388B"/>
    <w:rsid w:val="00FC3E6F"/>
    <w:rsid w:val="00FC478C"/>
    <w:rsid w:val="00FC55D9"/>
    <w:rsid w:val="00FC5FE9"/>
    <w:rsid w:val="00FC6229"/>
    <w:rsid w:val="00FD3DB3"/>
    <w:rsid w:val="00FD5F0A"/>
    <w:rsid w:val="00FD71D4"/>
    <w:rsid w:val="00FE36FC"/>
    <w:rsid w:val="00FE4DFB"/>
    <w:rsid w:val="00FE5519"/>
    <w:rsid w:val="00FE5E05"/>
    <w:rsid w:val="00FE75DC"/>
    <w:rsid w:val="00FF2416"/>
    <w:rsid w:val="00FF282F"/>
    <w:rsid w:val="00FF53E1"/>
    <w:rsid w:val="01DA9673"/>
    <w:rsid w:val="0206B82F"/>
    <w:rsid w:val="021E36BC"/>
    <w:rsid w:val="0276973A"/>
    <w:rsid w:val="03755736"/>
    <w:rsid w:val="0413CD57"/>
    <w:rsid w:val="0434B372"/>
    <w:rsid w:val="04825AAC"/>
    <w:rsid w:val="048E155F"/>
    <w:rsid w:val="05931E2C"/>
    <w:rsid w:val="061D92C8"/>
    <w:rsid w:val="06B4A388"/>
    <w:rsid w:val="07A52811"/>
    <w:rsid w:val="07C42594"/>
    <w:rsid w:val="07E7B3EC"/>
    <w:rsid w:val="08AB1C5C"/>
    <w:rsid w:val="08C83F8F"/>
    <w:rsid w:val="08F4C1AC"/>
    <w:rsid w:val="09BB3310"/>
    <w:rsid w:val="0A7B8D47"/>
    <w:rsid w:val="0AC59647"/>
    <w:rsid w:val="0AD89707"/>
    <w:rsid w:val="0B204357"/>
    <w:rsid w:val="0CA3D65B"/>
    <w:rsid w:val="0CC64FAB"/>
    <w:rsid w:val="0D55C176"/>
    <w:rsid w:val="0D6374D7"/>
    <w:rsid w:val="0D7DC331"/>
    <w:rsid w:val="0D8336D4"/>
    <w:rsid w:val="0DBEC66D"/>
    <w:rsid w:val="0EB9D082"/>
    <w:rsid w:val="113F1A3D"/>
    <w:rsid w:val="11B7A431"/>
    <w:rsid w:val="11D0C8B8"/>
    <w:rsid w:val="123D2AC5"/>
    <w:rsid w:val="13A77247"/>
    <w:rsid w:val="141A2B8E"/>
    <w:rsid w:val="1435F3ED"/>
    <w:rsid w:val="146A3EE5"/>
    <w:rsid w:val="14BC7FEF"/>
    <w:rsid w:val="14ED9D04"/>
    <w:rsid w:val="14FE4E76"/>
    <w:rsid w:val="15064F64"/>
    <w:rsid w:val="157E64B7"/>
    <w:rsid w:val="159E607D"/>
    <w:rsid w:val="15DF4108"/>
    <w:rsid w:val="162E9621"/>
    <w:rsid w:val="16989D66"/>
    <w:rsid w:val="1700DD8B"/>
    <w:rsid w:val="1758D718"/>
    <w:rsid w:val="177FC47F"/>
    <w:rsid w:val="1835920A"/>
    <w:rsid w:val="18B201BF"/>
    <w:rsid w:val="19314386"/>
    <w:rsid w:val="197EB210"/>
    <w:rsid w:val="19F642A8"/>
    <w:rsid w:val="1B30F797"/>
    <w:rsid w:val="1B625C3E"/>
    <w:rsid w:val="1BC8FAA2"/>
    <w:rsid w:val="1D862623"/>
    <w:rsid w:val="1DBEEA26"/>
    <w:rsid w:val="1E9EE0CC"/>
    <w:rsid w:val="1F1DFB79"/>
    <w:rsid w:val="2069DEAC"/>
    <w:rsid w:val="20A329FA"/>
    <w:rsid w:val="20C7B78F"/>
    <w:rsid w:val="2134FB22"/>
    <w:rsid w:val="218059BB"/>
    <w:rsid w:val="2269FD7A"/>
    <w:rsid w:val="22872178"/>
    <w:rsid w:val="22BDB32C"/>
    <w:rsid w:val="22EB3C41"/>
    <w:rsid w:val="2307C22A"/>
    <w:rsid w:val="230E42AD"/>
    <w:rsid w:val="23AA9F13"/>
    <w:rsid w:val="23CA4964"/>
    <w:rsid w:val="2412E909"/>
    <w:rsid w:val="2417A788"/>
    <w:rsid w:val="249E7F6F"/>
    <w:rsid w:val="254AA4D1"/>
    <w:rsid w:val="25D1DC02"/>
    <w:rsid w:val="264810F5"/>
    <w:rsid w:val="26BCD595"/>
    <w:rsid w:val="26D5B92D"/>
    <w:rsid w:val="26F6E7E8"/>
    <w:rsid w:val="2756B389"/>
    <w:rsid w:val="280CA7EB"/>
    <w:rsid w:val="28341A40"/>
    <w:rsid w:val="28C63C87"/>
    <w:rsid w:val="29A798BE"/>
    <w:rsid w:val="2A22D207"/>
    <w:rsid w:val="2AA1801A"/>
    <w:rsid w:val="2C843EB7"/>
    <w:rsid w:val="2CE56804"/>
    <w:rsid w:val="2D74638E"/>
    <w:rsid w:val="2D7B39D1"/>
    <w:rsid w:val="2E135EEA"/>
    <w:rsid w:val="2E659A0C"/>
    <w:rsid w:val="2EC7CEB9"/>
    <w:rsid w:val="2F7A765D"/>
    <w:rsid w:val="2FEF6A39"/>
    <w:rsid w:val="31312B6B"/>
    <w:rsid w:val="318AB8EE"/>
    <w:rsid w:val="3199ED8F"/>
    <w:rsid w:val="3256430E"/>
    <w:rsid w:val="333482E1"/>
    <w:rsid w:val="34159594"/>
    <w:rsid w:val="341B604D"/>
    <w:rsid w:val="34C6E78B"/>
    <w:rsid w:val="35827530"/>
    <w:rsid w:val="35F8518D"/>
    <w:rsid w:val="3620E3BC"/>
    <w:rsid w:val="3676535C"/>
    <w:rsid w:val="370A8FAB"/>
    <w:rsid w:val="377DB102"/>
    <w:rsid w:val="39177367"/>
    <w:rsid w:val="392CC1E0"/>
    <w:rsid w:val="39522D55"/>
    <w:rsid w:val="396DC63A"/>
    <w:rsid w:val="39FEA673"/>
    <w:rsid w:val="3BFF9BA2"/>
    <w:rsid w:val="3C3C1EF2"/>
    <w:rsid w:val="3C74F4E6"/>
    <w:rsid w:val="3C9F5537"/>
    <w:rsid w:val="3CE56CD1"/>
    <w:rsid w:val="3D1F8330"/>
    <w:rsid w:val="3E0D29EE"/>
    <w:rsid w:val="3E9C54ED"/>
    <w:rsid w:val="3F82A732"/>
    <w:rsid w:val="3FFC65F2"/>
    <w:rsid w:val="41A1FFF9"/>
    <w:rsid w:val="41AB7D38"/>
    <w:rsid w:val="41F37199"/>
    <w:rsid w:val="41F7F261"/>
    <w:rsid w:val="422B39E8"/>
    <w:rsid w:val="4244A457"/>
    <w:rsid w:val="438938D9"/>
    <w:rsid w:val="43E37BF6"/>
    <w:rsid w:val="46FFAB24"/>
    <w:rsid w:val="475D56CC"/>
    <w:rsid w:val="4819CD45"/>
    <w:rsid w:val="490F56FE"/>
    <w:rsid w:val="494C69C4"/>
    <w:rsid w:val="499A93E0"/>
    <w:rsid w:val="4A045EBD"/>
    <w:rsid w:val="4A37607F"/>
    <w:rsid w:val="4A50AFF1"/>
    <w:rsid w:val="4A917DE9"/>
    <w:rsid w:val="4AA2F181"/>
    <w:rsid w:val="4B43D20B"/>
    <w:rsid w:val="4B942238"/>
    <w:rsid w:val="4BD033A5"/>
    <w:rsid w:val="4BD93065"/>
    <w:rsid w:val="4BE4DCBD"/>
    <w:rsid w:val="4CDDD69C"/>
    <w:rsid w:val="4E76D48D"/>
    <w:rsid w:val="4F0016BF"/>
    <w:rsid w:val="4F9F73FE"/>
    <w:rsid w:val="5036A3F8"/>
    <w:rsid w:val="5179F2FC"/>
    <w:rsid w:val="51CAFE20"/>
    <w:rsid w:val="526AD663"/>
    <w:rsid w:val="53284E69"/>
    <w:rsid w:val="5529D0FE"/>
    <w:rsid w:val="56EBB698"/>
    <w:rsid w:val="575EA9E5"/>
    <w:rsid w:val="579E07C9"/>
    <w:rsid w:val="5846C689"/>
    <w:rsid w:val="59F4F46D"/>
    <w:rsid w:val="5A242972"/>
    <w:rsid w:val="5A2890FB"/>
    <w:rsid w:val="5A616EA6"/>
    <w:rsid w:val="5AEC8E31"/>
    <w:rsid w:val="5BE34D4E"/>
    <w:rsid w:val="5BE5E69F"/>
    <w:rsid w:val="5C3194DE"/>
    <w:rsid w:val="5C6476C5"/>
    <w:rsid w:val="5C7A3E3D"/>
    <w:rsid w:val="5C853932"/>
    <w:rsid w:val="5C8EF939"/>
    <w:rsid w:val="5D4781E1"/>
    <w:rsid w:val="5DD8FD1C"/>
    <w:rsid w:val="5DDF7801"/>
    <w:rsid w:val="5E0E6885"/>
    <w:rsid w:val="5F3740CD"/>
    <w:rsid w:val="608D80ED"/>
    <w:rsid w:val="6112B049"/>
    <w:rsid w:val="611A274D"/>
    <w:rsid w:val="6157E7FE"/>
    <w:rsid w:val="62C03F98"/>
    <w:rsid w:val="63749D99"/>
    <w:rsid w:val="6385E3D3"/>
    <w:rsid w:val="646E9140"/>
    <w:rsid w:val="6519D2C0"/>
    <w:rsid w:val="674EA9E3"/>
    <w:rsid w:val="6789D1AB"/>
    <w:rsid w:val="67F2F312"/>
    <w:rsid w:val="68C4DDAB"/>
    <w:rsid w:val="68D23AD7"/>
    <w:rsid w:val="68E3BD74"/>
    <w:rsid w:val="696DC1A9"/>
    <w:rsid w:val="6A08C024"/>
    <w:rsid w:val="6AA450B0"/>
    <w:rsid w:val="6B9A9A1F"/>
    <w:rsid w:val="6C0C8914"/>
    <w:rsid w:val="6C8EF992"/>
    <w:rsid w:val="6CC69B21"/>
    <w:rsid w:val="6D0F4BDF"/>
    <w:rsid w:val="6D3563C0"/>
    <w:rsid w:val="6D5ECCD3"/>
    <w:rsid w:val="6ED1709B"/>
    <w:rsid w:val="6ED6C8F8"/>
    <w:rsid w:val="6FE9FD25"/>
    <w:rsid w:val="70BD5E43"/>
    <w:rsid w:val="7100ED72"/>
    <w:rsid w:val="710FD14F"/>
    <w:rsid w:val="71199ED5"/>
    <w:rsid w:val="717B6D57"/>
    <w:rsid w:val="728ACAD2"/>
    <w:rsid w:val="73980C3D"/>
    <w:rsid w:val="73A9AC79"/>
    <w:rsid w:val="74D66B4F"/>
    <w:rsid w:val="74FFCE7D"/>
    <w:rsid w:val="752E2409"/>
    <w:rsid w:val="75DF45B8"/>
    <w:rsid w:val="75F02DBF"/>
    <w:rsid w:val="769C1DCB"/>
    <w:rsid w:val="77530380"/>
    <w:rsid w:val="78E777F4"/>
    <w:rsid w:val="793298C6"/>
    <w:rsid w:val="799CEC4D"/>
    <w:rsid w:val="79DFF678"/>
    <w:rsid w:val="79E464FB"/>
    <w:rsid w:val="7A2F6D17"/>
    <w:rsid w:val="7A5574B1"/>
    <w:rsid w:val="7B29B9C9"/>
    <w:rsid w:val="7B847698"/>
    <w:rsid w:val="7C3679DD"/>
    <w:rsid w:val="7C675523"/>
    <w:rsid w:val="7C9DFC47"/>
    <w:rsid w:val="7CD80E2D"/>
    <w:rsid w:val="7CED8439"/>
    <w:rsid w:val="7D00CD75"/>
    <w:rsid w:val="7DC390D7"/>
    <w:rsid w:val="7E0172A5"/>
    <w:rsid w:val="7E110793"/>
    <w:rsid w:val="7E63D4CD"/>
    <w:rsid w:val="7E6E4456"/>
    <w:rsid w:val="7E805B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4A50176"/>
  <w15:docId w15:val="{F1FEAB9E-D680-4552-9A45-D676606A0A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Liberation Serif" w:eastAsia="Noto Serif CJK SC" w:hAnsi="Liberation Serif" w:cs="Lohit Devanagari"/>
        <w:kern w:val="2"/>
        <w:sz w:val="24"/>
        <w:szCs w:val="24"/>
        <w:lang w:val="pt-PT" w:eastAsia="zh-CN" w:bidi="hi-IN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rlito" w:hAnsi="Carlito"/>
      <w:sz w:val="22"/>
    </w:rPr>
  </w:style>
  <w:style w:type="paragraph" w:styleId="Ttulo1">
    <w:name w:val="heading 1"/>
    <w:basedOn w:val="Heading"/>
    <w:next w:val="Corpodetexto"/>
    <w:uiPriority w:val="9"/>
    <w:qFormat/>
    <w:pPr>
      <w:numPr>
        <w:numId w:val="3"/>
      </w:numPr>
      <w:outlineLvl w:val="0"/>
    </w:pPr>
    <w:rPr>
      <w:b/>
      <w:bCs/>
      <w:sz w:val="36"/>
      <w:szCs w:val="36"/>
    </w:rPr>
  </w:style>
  <w:style w:type="paragraph" w:styleId="Ttulo2">
    <w:name w:val="heading 2"/>
    <w:basedOn w:val="Heading"/>
    <w:next w:val="Corpodetexto"/>
    <w:uiPriority w:val="9"/>
    <w:unhideWhenUsed/>
    <w:qFormat/>
    <w:pPr>
      <w:numPr>
        <w:ilvl w:val="1"/>
        <w:numId w:val="3"/>
      </w:numPr>
      <w:spacing w:before="200"/>
      <w:outlineLvl w:val="1"/>
    </w:pPr>
    <w:rPr>
      <w:b/>
      <w:bCs/>
      <w:sz w:val="32"/>
      <w:szCs w:val="32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customStyle="1" w:styleId="Heading">
    <w:name w:val="Heading"/>
    <w:basedOn w:val="Normal"/>
    <w:next w:val="Corpodetexto"/>
    <w:qFormat/>
    <w:pPr>
      <w:keepNext/>
      <w:spacing w:before="240" w:after="120"/>
    </w:pPr>
    <w:rPr>
      <w:rFonts w:ascii="Liberation Sans" w:eastAsia="Noto Sans CJK SC Regular" w:hAnsi="Liberation Sans"/>
      <w:sz w:val="28"/>
      <w:szCs w:val="28"/>
    </w:rPr>
  </w:style>
  <w:style w:type="paragraph" w:styleId="Corpodetexto">
    <w:name w:val="Body Text"/>
    <w:basedOn w:val="Normal"/>
    <w:pPr>
      <w:spacing w:after="140" w:line="276" w:lineRule="auto"/>
    </w:pPr>
  </w:style>
  <w:style w:type="paragraph" w:styleId="Lista">
    <w:name w:val="List"/>
    <w:basedOn w:val="Corpodetexto"/>
  </w:style>
  <w:style w:type="paragraph" w:styleId="Legenda">
    <w:name w:val="caption"/>
    <w:basedOn w:val="Normal"/>
    <w:qFormat/>
    <w:pPr>
      <w:suppressLineNumbers/>
      <w:spacing w:before="120" w:after="120"/>
    </w:pPr>
    <w:rPr>
      <w:i/>
      <w:iCs/>
      <w:sz w:val="24"/>
    </w:rPr>
  </w:style>
  <w:style w:type="paragraph" w:customStyle="1" w:styleId="Index">
    <w:name w:val="Index"/>
    <w:basedOn w:val="Normal"/>
    <w:qFormat/>
    <w:pPr>
      <w:suppressLineNumbers/>
    </w:pPr>
  </w:style>
  <w:style w:type="paragraph" w:customStyle="1" w:styleId="HeaderandFooter">
    <w:name w:val="Header and Footer"/>
    <w:basedOn w:val="Normal"/>
    <w:qFormat/>
    <w:pPr>
      <w:suppressLineNumbers/>
      <w:tabs>
        <w:tab w:val="center" w:pos="4819"/>
        <w:tab w:val="right" w:pos="9638"/>
      </w:tabs>
    </w:pPr>
  </w:style>
  <w:style w:type="paragraph" w:styleId="Cabealho">
    <w:name w:val="header"/>
    <w:basedOn w:val="Normal"/>
    <w:pPr>
      <w:suppressLineNumbers/>
      <w:tabs>
        <w:tab w:val="center" w:pos="4819"/>
        <w:tab w:val="right" w:pos="9638"/>
      </w:tabs>
    </w:pPr>
  </w:style>
  <w:style w:type="paragraph" w:styleId="Cabealhodendiceremissivo">
    <w:name w:val="index heading"/>
    <w:basedOn w:val="Heading"/>
    <w:pPr>
      <w:suppressLineNumbers/>
    </w:pPr>
    <w:rPr>
      <w:b/>
      <w:bCs/>
      <w:sz w:val="32"/>
      <w:szCs w:val="32"/>
    </w:rPr>
  </w:style>
  <w:style w:type="paragraph" w:styleId="Cabealhodendicedeautoridades">
    <w:name w:val="toa heading"/>
    <w:basedOn w:val="Heading"/>
    <w:pPr>
      <w:suppressLineNumbers/>
    </w:pPr>
    <w:rPr>
      <w:b/>
      <w:bCs/>
      <w:sz w:val="32"/>
      <w:szCs w:val="32"/>
    </w:rPr>
  </w:style>
  <w:style w:type="paragraph" w:styleId="Ttulo">
    <w:name w:val="Title"/>
    <w:basedOn w:val="Heading"/>
    <w:next w:val="Corpodetexto"/>
    <w:uiPriority w:val="10"/>
    <w:qFormat/>
    <w:pPr>
      <w:jc w:val="center"/>
    </w:pPr>
    <w:rPr>
      <w:b/>
      <w:bCs/>
      <w:sz w:val="56"/>
      <w:szCs w:val="56"/>
    </w:rPr>
  </w:style>
  <w:style w:type="paragraph" w:customStyle="1" w:styleId="TableContents">
    <w:name w:val="Table Contents"/>
    <w:basedOn w:val="Normal"/>
    <w:qFormat/>
    <w:pPr>
      <w:suppressLineNumbers/>
    </w:pPr>
  </w:style>
  <w:style w:type="paragraph" w:customStyle="1" w:styleId="TableTopic">
    <w:name w:val="Table Topic"/>
    <w:basedOn w:val="TableContents"/>
    <w:qFormat/>
    <w:rPr>
      <w:b/>
      <w:bCs/>
    </w:rPr>
  </w:style>
  <w:style w:type="paragraph" w:styleId="Subttulo">
    <w:name w:val="Subtitle"/>
    <w:basedOn w:val="Heading"/>
    <w:next w:val="Corpodetexto"/>
    <w:uiPriority w:val="11"/>
    <w:qFormat/>
    <w:pPr>
      <w:spacing w:before="60"/>
      <w:jc w:val="center"/>
    </w:pPr>
    <w:rPr>
      <w:sz w:val="36"/>
      <w:szCs w:val="36"/>
    </w:rPr>
  </w:style>
  <w:style w:type="paragraph" w:customStyle="1" w:styleId="Comment">
    <w:name w:val="Comment"/>
    <w:basedOn w:val="Corpodetexto"/>
    <w:qFormat/>
    <w:pPr>
      <w:spacing w:after="0" w:line="240" w:lineRule="auto"/>
    </w:pPr>
    <w:rPr>
      <w:color w:val="808080"/>
    </w:rPr>
  </w:style>
  <w:style w:type="paragraph" w:customStyle="1" w:styleId="TableHeading">
    <w:name w:val="Table Heading"/>
    <w:basedOn w:val="TableContents"/>
    <w:qFormat/>
    <w:pPr>
      <w:jc w:val="center"/>
    </w:pPr>
    <w:rPr>
      <w:b/>
      <w:bCs/>
    </w:rPr>
  </w:style>
  <w:style w:type="paragraph" w:styleId="Rodap">
    <w:name w:val="footer"/>
    <w:basedOn w:val="Normal"/>
    <w:pPr>
      <w:suppressLineNumbers/>
      <w:tabs>
        <w:tab w:val="center" w:pos="4819"/>
        <w:tab w:val="right" w:pos="9638"/>
      </w:tabs>
    </w:pPr>
  </w:style>
  <w:style w:type="character" w:customStyle="1" w:styleId="normaltextrun">
    <w:name w:val="normaltextrun"/>
    <w:basedOn w:val="Tipodeletrapredefinidodopargrafo"/>
    <w:rsid w:val="00DB0241"/>
  </w:style>
  <w:style w:type="character" w:customStyle="1" w:styleId="eop">
    <w:name w:val="eop"/>
    <w:basedOn w:val="Tipodeletrapredefinidodopargrafo"/>
    <w:rsid w:val="00DB0241"/>
  </w:style>
  <w:style w:type="paragraph" w:customStyle="1" w:styleId="paragraph">
    <w:name w:val="paragraph"/>
    <w:basedOn w:val="Normal"/>
    <w:rsid w:val="00DB0241"/>
    <w:pPr>
      <w:suppressAutoHyphens w:val="0"/>
      <w:spacing w:before="100" w:beforeAutospacing="1" w:after="100" w:afterAutospacing="1"/>
    </w:pPr>
    <w:rPr>
      <w:rFonts w:ascii="Times New Roman" w:eastAsia="Times New Roman" w:hAnsi="Times New Roman" w:cs="Times New Roman"/>
      <w:kern w:val="0"/>
      <w:sz w:val="24"/>
      <w:lang w:eastAsia="pt-PT" w:bidi="ar-SA"/>
    </w:rPr>
  </w:style>
  <w:style w:type="character" w:customStyle="1" w:styleId="scxw21457974">
    <w:name w:val="scxw21457974"/>
    <w:basedOn w:val="Tipodeletrapredefinidodopargrafo"/>
    <w:rsid w:val="00DB0241"/>
  </w:style>
  <w:style w:type="character" w:styleId="Hiperligao">
    <w:name w:val="Hyperlink"/>
    <w:basedOn w:val="Tipodeletrapredefinidodopargrafo"/>
    <w:uiPriority w:val="99"/>
    <w:unhideWhenUsed/>
    <w:rsid w:val="00DB0241"/>
    <w:rPr>
      <w:color w:val="467886" w:themeColor="hyperlink"/>
      <w:u w:val="single"/>
    </w:rPr>
  </w:style>
  <w:style w:type="character" w:styleId="MenoNoResolvida">
    <w:name w:val="Unresolved Mention"/>
    <w:basedOn w:val="Tipodeletrapredefinidodopargrafo"/>
    <w:uiPriority w:val="99"/>
    <w:semiHidden/>
    <w:unhideWhenUsed/>
    <w:rsid w:val="00DB0241"/>
    <w:rPr>
      <w:color w:val="605E5C"/>
      <w:shd w:val="clear" w:color="auto" w:fill="E1DFDD"/>
    </w:rPr>
  </w:style>
  <w:style w:type="character" w:styleId="Hiperligaovisitada">
    <w:name w:val="FollowedHyperlink"/>
    <w:basedOn w:val="Tipodeletrapredefinidodopargrafo"/>
    <w:uiPriority w:val="99"/>
    <w:semiHidden/>
    <w:unhideWhenUsed/>
    <w:rsid w:val="00E26190"/>
    <w:rPr>
      <w:color w:val="96607D" w:themeColor="followedHyperlink"/>
      <w:u w:val="single"/>
    </w:rPr>
  </w:style>
  <w:style w:type="table" w:styleId="TabelacomGrelha">
    <w:name w:val="Table Grid"/>
    <w:basedOn w:val="Tabelanormal"/>
    <w:uiPriority w:val="39"/>
    <w:rsid w:val="00CF7108"/>
    <w:tblPr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mailto:joao.g.batista@ua.pt" TargetMode="External"/><Relationship Id="rId13" Type="http://schemas.openxmlformats.org/officeDocument/2006/relationships/image" Target="media/image1.png"/><Relationship Id="rId18" Type="http://schemas.openxmlformats.org/officeDocument/2006/relationships/image" Target="media/image6.pn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hyperlink" Target="mailto:sousa99@ua.t" TargetMode="External"/><Relationship Id="rId17" Type="http://schemas.openxmlformats.org/officeDocument/2006/relationships/image" Target="media/image5.png"/><Relationship Id="rId2" Type="http://schemas.openxmlformats.org/officeDocument/2006/relationships/numbering" Target="numbering.xml"/><Relationship Id="rId16" Type="http://schemas.openxmlformats.org/officeDocument/2006/relationships/image" Target="media/image4.png"/><Relationship Id="rId20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mailto:tiagochanpestana@ua.pt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3.png"/><Relationship Id="rId23" Type="http://schemas.microsoft.com/office/2020/10/relationships/intelligence" Target="intelligence2.xml"/><Relationship Id="rId10" Type="http://schemas.openxmlformats.org/officeDocument/2006/relationships/hyperlink" Target="mailto:Tiagof@ua.pt" TargetMode="External"/><Relationship Id="rId19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hyperlink" Target="mailto:nuno.tomas.gomes16@ua.pt" TargetMode="External"/><Relationship Id="rId14" Type="http://schemas.openxmlformats.org/officeDocument/2006/relationships/image" Target="media/image2.png"/><Relationship Id="rId22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7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Flip-Flop\OneDrive%20-%20Universidade%20de%20Aveiro\Projeto%20Industrial\Relat&#243;rios%20M2\Progress%20Status%20Report%20M2_v3.dotx" TargetMode="Externa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8C0A3DD-7360-47CA-9112-F18A393B732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Progress Status Report M2_v3.dotx</Template>
  <TotalTime>1</TotalTime>
  <Pages>10</Pages>
  <Words>1744</Words>
  <Characters>9418</Characters>
  <Application>Microsoft Office Word</Application>
  <DocSecurity>0</DocSecurity>
  <Lines>78</Lines>
  <Paragraphs>22</Paragraphs>
  <ScaleCrop>false</ScaleCrop>
  <Company/>
  <LinksUpToDate>false</LinksUpToDate>
  <CharactersWithSpaces>11140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Flip-Flop</dc:creator>
  <cp:keywords/>
  <dc:description/>
  <cp:lastModifiedBy>João Batista</cp:lastModifiedBy>
  <cp:revision>413</cp:revision>
  <cp:lastPrinted>2025-11-11T09:11:00Z</cp:lastPrinted>
  <dcterms:created xsi:type="dcterms:W3CDTF">2025-10-31T14:15:00Z</dcterms:created>
  <dcterms:modified xsi:type="dcterms:W3CDTF">2025-11-11T09:12:00Z</dcterms:modified>
  <dc:language>pt-PT</dc:language>
</cp:coreProperties>
</file>